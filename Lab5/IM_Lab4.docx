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E33AF6" w:rsidRPr="00BB506B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33AF6" w:rsidRPr="00B05BD1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E33AF6" w:rsidRPr="00997F50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 w:rsidRPr="00997F50">
        <w:rPr>
          <w:rFonts w:ascii="Times New Roman" w:hAnsi="Times New Roman"/>
          <w:b/>
          <w:bCs/>
          <w:sz w:val="32"/>
          <w:szCs w:val="32"/>
        </w:rPr>
        <w:t>4</w:t>
      </w: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Моделирование буферной памяти между ОП и ЦП с помощью механизма цепи пользователя»</w:t>
      </w:r>
    </w:p>
    <w:p w:rsidR="00E33AF6" w:rsidRPr="00D24882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33AF6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33AF6" w:rsidRDefault="00E33AF6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>
        <w:rPr>
          <w:rFonts w:ascii="Times New Roman" w:hAnsi="Times New Roman"/>
          <w:bCs/>
          <w:sz w:val="28"/>
          <w:szCs w:val="28"/>
        </w:rPr>
        <w:t xml:space="preserve">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E33AF6" w:rsidRDefault="00E33AF6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E33AF6" w:rsidRDefault="00E33AF6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E33AF6" w:rsidRPr="00183608" w:rsidRDefault="00E33AF6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E33AF6" w:rsidRPr="005605E2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33AF6" w:rsidRPr="005605E2" w:rsidRDefault="00E33AF6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33AF6" w:rsidRDefault="00E33AF6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E33AF6" w:rsidRDefault="00E33AF6" w:rsidP="00050827">
      <w:pPr>
        <w:rPr>
          <w:sz w:val="24"/>
        </w:rPr>
      </w:pPr>
    </w:p>
    <w:p w:rsidR="00E33AF6" w:rsidRDefault="00E33AF6" w:rsidP="00050827">
      <w:pPr>
        <w:rPr>
          <w:sz w:val="24"/>
        </w:rPr>
      </w:pPr>
    </w:p>
    <w:p w:rsidR="00E33AF6" w:rsidRDefault="00E33AF6" w:rsidP="00050827">
      <w:pPr>
        <w:rPr>
          <w:sz w:val="24"/>
        </w:rPr>
      </w:pPr>
    </w:p>
    <w:p w:rsidR="00E33AF6" w:rsidRDefault="00E33AF6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E33AF6" w:rsidRPr="00C8160F" w:rsidRDefault="00E33AF6" w:rsidP="00C8160F">
      <w:pPr>
        <w:pStyle w:val="TOCHeading"/>
      </w:pPr>
      <w:r w:rsidRPr="00C8160F">
        <w:t>Оглавление</w:t>
      </w:r>
    </w:p>
    <w:p w:rsidR="00E33AF6" w:rsidRPr="00B77CA2" w:rsidRDefault="00E33AF6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C42FFA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E33AF6" w:rsidRPr="00B77CA2" w:rsidRDefault="00E33AF6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C42FFA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E33AF6" w:rsidRDefault="00E33AF6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C42FFA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E33AF6" w:rsidRPr="00050827" w:rsidRDefault="00E33AF6" w:rsidP="00C8160F">
      <w:pPr>
        <w:pStyle w:val="Heading1"/>
        <w:jc w:val="left"/>
      </w:pPr>
      <w:r>
        <w:fldChar w:fldCharType="end"/>
      </w:r>
      <w:r>
        <w:br w:type="page"/>
      </w:r>
      <w:bookmarkStart w:id="2" w:name="_Toc67470014"/>
      <w:r>
        <w:t>Задание</w:t>
      </w:r>
      <w:bookmarkEnd w:id="2"/>
    </w:p>
    <w:p w:rsidR="00E33AF6" w:rsidRDefault="00E33AF6" w:rsidP="009E1AD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Смоделировать буфер между ОП и ЦП с помощью механизма Цепи Пользователя. ОП через время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1 посылает заявки(команды) в буфер емкости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. Если буфер заполнен, то процесс генерации приостанавливается. ЦП в течение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2 обрабатывает команду, выбирая её из буфера. Обработанная команда с вероятностью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9E1A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оказывается командой перехода, тогда содержимое буфера обнуляется. Промоделировать систему в течение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3. Определить количество команд, помещенных в буфер на момент окончания моделирования, количество команд, обработанных ЦП за время моделирования и число команд перехода.</w:t>
      </w:r>
    </w:p>
    <w:p w:rsidR="00E33AF6" w:rsidRPr="008367A3" w:rsidRDefault="00E33AF6" w:rsidP="009E1AD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8367A3">
        <w:rPr>
          <w:rFonts w:ascii="Times New Roman" w:hAnsi="Times New Roman"/>
          <w:sz w:val="28"/>
          <w:szCs w:val="28"/>
          <w:lang w:val="en-US"/>
        </w:rPr>
        <w:t>1 = 5</w:t>
      </w:r>
    </w:p>
    <w:p w:rsidR="00E33AF6" w:rsidRPr="008367A3" w:rsidRDefault="00E33AF6" w:rsidP="009E1AD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8367A3">
        <w:rPr>
          <w:rFonts w:ascii="Times New Roman" w:hAnsi="Times New Roman"/>
          <w:sz w:val="28"/>
          <w:szCs w:val="28"/>
          <w:lang w:val="en-US"/>
        </w:rPr>
        <w:t>2 = 10</w:t>
      </w:r>
    </w:p>
    <w:p w:rsidR="00E33AF6" w:rsidRPr="008367A3" w:rsidRDefault="00E33AF6" w:rsidP="009E1AD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8367A3">
        <w:rPr>
          <w:rFonts w:ascii="Times New Roman" w:hAnsi="Times New Roman"/>
          <w:sz w:val="28"/>
          <w:szCs w:val="28"/>
          <w:lang w:val="en-US"/>
        </w:rPr>
        <w:t>3 = 1500</w:t>
      </w:r>
    </w:p>
    <w:p w:rsidR="00E33AF6" w:rsidRPr="008367A3" w:rsidRDefault="00E33AF6" w:rsidP="009E1AD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8367A3">
        <w:rPr>
          <w:rFonts w:ascii="Times New Roman" w:hAnsi="Times New Roman"/>
          <w:sz w:val="28"/>
          <w:szCs w:val="28"/>
          <w:lang w:val="en-US"/>
        </w:rPr>
        <w:t xml:space="preserve"> = 20</w:t>
      </w:r>
    </w:p>
    <w:p w:rsidR="00E33AF6" w:rsidRPr="008367A3" w:rsidRDefault="00E33AF6" w:rsidP="009E1AD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8367A3">
        <w:rPr>
          <w:rFonts w:ascii="Times New Roman" w:hAnsi="Times New Roman"/>
          <w:sz w:val="28"/>
          <w:szCs w:val="28"/>
          <w:lang w:val="en-US"/>
        </w:rPr>
        <w:t xml:space="preserve"> = 0.03</w:t>
      </w: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8367A3" w:rsidRDefault="00E33AF6" w:rsidP="00BA0C09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3AF6" w:rsidRPr="00C761C5" w:rsidRDefault="00E33AF6" w:rsidP="008D6385">
      <w:pPr>
        <w:rPr>
          <w:rFonts w:ascii="Times New Roman" w:hAnsi="Times New Roman"/>
          <w:sz w:val="32"/>
          <w:szCs w:val="32"/>
        </w:rPr>
      </w:pPr>
    </w:p>
    <w:p w:rsidR="00E33AF6" w:rsidRPr="008367A3" w:rsidRDefault="00E33AF6" w:rsidP="00C8160F">
      <w:pPr>
        <w:pStyle w:val="Heading1"/>
        <w:rPr>
          <w:lang w:val="en-US"/>
        </w:rPr>
      </w:pPr>
      <w:bookmarkStart w:id="3" w:name="_Toc67470015"/>
      <w:r w:rsidRPr="00747D9F">
        <w:t>Код</w:t>
      </w:r>
      <w:r w:rsidRPr="008367A3">
        <w:rPr>
          <w:lang w:val="en-US"/>
        </w:rPr>
        <w:t xml:space="preserve"> </w:t>
      </w:r>
      <w:r w:rsidRPr="00747D9F">
        <w:t>программы</w:t>
      </w:r>
      <w:bookmarkEnd w:id="3"/>
    </w:p>
    <w:p w:rsidR="00E33AF6" w:rsidRPr="00C42FFA" w:rsidRDefault="00E33AF6" w:rsidP="00C42FFA">
      <w:pPr>
        <w:pStyle w:val="Heading1"/>
        <w:ind w:left="708" w:firstLine="708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bookmarkStart w:id="4" w:name="_Toc67470016"/>
      <w:r w:rsidRPr="008367A3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SIMULATE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8367A3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INITIAL X$NNN,20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INITIAL X$PROCCOM,0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INITIAL X$TRANSCOM,0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GENERATE ,,,1,10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MET1</w:t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smartTag w:uri="urn:schemas-microsoft-com:office:smarttags" w:element="place">
        <w:smartTag w:uri="urn:schemas-microsoft-com:office:smarttags" w:element="City">
          <w:r w:rsidRPr="00C42FFA">
            <w:rPr>
              <w:rFonts w:ascii="Courier New CYR" w:hAnsi="Courier New CYR" w:cs="Courier New CYR"/>
              <w:b w:val="0"/>
              <w:sz w:val="18"/>
              <w:szCs w:val="18"/>
              <w:lang w:val="en-US" w:eastAsia="ru-RU"/>
            </w:rPr>
            <w:t>SPLIT</w:t>
          </w:r>
        </w:smartTag>
      </w:smartTag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 xml:space="preserve"> 1,MET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 xml:space="preserve">ADVANCE </w:t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5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TRANSFER ,MET1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MET</w:t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TEST L CH$AAA,X$NNN,MET2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LINK AAA,FIFO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SAVEVALUE INBUF+,1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MET2</w:t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  <w:t>TERMINATE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GENERATE ,,,1,5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MET4</w:t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TEST G CH$AAA,0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  <w:t>SEIZE RTR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UNLINK AAA,MET2,1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 xml:space="preserve"> </w:t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  <w:t xml:space="preserve">ADVANCE </w:t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10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RELEASE RTR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  <w:t>SAVEVALUE PROCCOM+,1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  <w:t>TRANSFER .03,MET4,METZERO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METZERO</w:t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  <w:t>UNLINK AAA,MET2,ALL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  <w:t>SAVEVALUE TRANSCOM+,1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  <w:t>TRANSFER ,MET4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  <w:t xml:space="preserve">GENERATE </w:t>
      </w:r>
      <w:r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>1500</w:t>
      </w:r>
    </w:p>
    <w:p w:rsidR="00E33AF6" w:rsidRPr="00C42FFA" w:rsidRDefault="00E33AF6" w:rsidP="00C42FFA">
      <w:pPr>
        <w:pStyle w:val="Heading1"/>
        <w:jc w:val="left"/>
        <w:rPr>
          <w:rFonts w:ascii="Courier New CYR" w:hAnsi="Courier New CYR" w:cs="Courier New CYR"/>
          <w:b w:val="0"/>
          <w:sz w:val="18"/>
          <w:szCs w:val="18"/>
          <w:lang w:val="en-US" w:eastAsia="ru-RU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  <w:t>TERMINATE 1</w:t>
      </w:r>
    </w:p>
    <w:p w:rsidR="00E33AF6" w:rsidRPr="005605E2" w:rsidRDefault="00E33AF6" w:rsidP="00C42FFA">
      <w:pPr>
        <w:pStyle w:val="Heading1"/>
        <w:jc w:val="left"/>
        <w:rPr>
          <w:lang w:val="en-US"/>
        </w:rPr>
      </w:pP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</w:r>
      <w:r w:rsidRPr="00C42FFA">
        <w:rPr>
          <w:rFonts w:ascii="Courier New CYR" w:hAnsi="Courier New CYR" w:cs="Courier New CYR"/>
          <w:b w:val="0"/>
          <w:sz w:val="18"/>
          <w:szCs w:val="18"/>
          <w:lang w:val="en-US" w:eastAsia="ru-RU"/>
        </w:rPr>
        <w:tab/>
        <w:t>START 1</w:t>
      </w:r>
      <w:r w:rsidRPr="00B86F4D">
        <w:rPr>
          <w:lang w:val="en-US"/>
        </w:rP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E33AF6" w:rsidRPr="00BF28EB" w:rsidRDefault="00E33AF6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997F50" w:rsidRDefault="00E33AF6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997F50" w:rsidRDefault="00E33AF6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E33AF6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GPSS World Simulation Report - Untitled Model 1.11.1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Thursday, April 22, 2021 23:15:56  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START TIME           END TIME  BLOCKS  FACILITIES  STORAGES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0.000           1500.000    21        1          0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NAME                       VALUE  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AAA                         10003.000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INBUF                       UNSPECIFIED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                             5.000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MET1                            2.000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MET2                            8.000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MET4                           10.000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METZERO                        17.000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NNN                         10000.000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PROCCOM                     10001.000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RTR                         10004.000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TRANSCOM                    10002.000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LABEL              LOC  BLOCK TYPE     ENTRY COUNT CURRENT COUNT RETRY</w:t>
      </w:r>
    </w:p>
    <w:p w:rsidR="00E33AF6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</w:t>
      </w:r>
      <w:r>
        <w:rPr>
          <w:rFonts w:ascii="Courier New CYR" w:hAnsi="Courier New CYR" w:cs="Courier New CYR"/>
          <w:sz w:val="20"/>
          <w:szCs w:val="20"/>
          <w:lang w:eastAsia="ru-RU"/>
        </w:rPr>
        <w:t>1    GENERATE             1             0       0</w:t>
      </w:r>
    </w:p>
    <w:p w:rsidR="00E33AF6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MET1                2    SPLIT              301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3    ADVANCE            301             1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4    TRANSFER           300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MET                 5    TEST               301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6    LINK               230             9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7    SAVEVALUE            0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MET2                8    TERMINATE          292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9    GENERATE             1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MET4               10    TEST               149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11    SEIZE              149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12    UNLINK             149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13    ADVANCE            149             1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14    RELEASE            148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15    SAVEVALUE          148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16    TRANSFER           148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METZERO            17    UNLINK               4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18    SAVEVALUE            4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19    TRANSFER             4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20    GENERATE             1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21    TERMINATE            1             0 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FACILITY         ENTRIES  UTIL.   AVE. TIME AVAIL. OWNER PEND INTER RETRY DELAY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RTR                149    0.987       9.933  1        2    0    0     0      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USER CHAIN         SIZE RETRY  AVE.CONT   ENTRIES  MAX     AVE.TIME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AAA                  9    0     13.513      230    20       88.130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SAVEVALUE               RETRY       VALUE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NNN                      0         20.000                            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PROCCOM                  0        148.000                            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TRANSCOM                 0          4.000                            </w:t>
      </w: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33AF6" w:rsidRPr="00C761C5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>FEC XN   PRI         BDT      ASSEM  CURRENT  NEXT  PARAMETER    VALUE</w:t>
      </w:r>
    </w:p>
    <w:p w:rsidR="00E33AF6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C761C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eastAsia="ru-RU"/>
        </w:rPr>
        <w:t>1   10        1505.000      1      3      4</w:t>
      </w:r>
    </w:p>
    <w:p w:rsidR="00E33AF6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2    5        1510.000      2     13     14</w:t>
      </w:r>
    </w:p>
    <w:p w:rsidR="00E33AF6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305    0        3000.000    305      0     20</w:t>
      </w:r>
    </w:p>
    <w:p w:rsidR="00E33AF6" w:rsidRDefault="00E33AF6" w:rsidP="00C761C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E33AF6" w:rsidRPr="00C42FFA" w:rsidRDefault="00E33AF6" w:rsidP="00C761C5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sectPr w:rsidR="00E33AF6" w:rsidRPr="00C42FFA" w:rsidSect="00D67E8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AF6" w:rsidRDefault="00E33AF6" w:rsidP="00D67E8F">
      <w:pPr>
        <w:spacing w:after="0" w:line="240" w:lineRule="auto"/>
      </w:pPr>
      <w:r>
        <w:separator/>
      </w:r>
    </w:p>
  </w:endnote>
  <w:endnote w:type="continuationSeparator" w:id="0">
    <w:p w:rsidR="00E33AF6" w:rsidRDefault="00E33AF6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AF6" w:rsidRDefault="00E33AF6">
    <w:pPr>
      <w:pStyle w:val="Footer"/>
      <w:jc w:val="right"/>
    </w:pPr>
    <w:fldSimple w:instr="PAGE   \* MERGEFORMAT">
      <w:r>
        <w:rPr>
          <w:noProof/>
        </w:rPr>
        <w:t>6</w:t>
      </w:r>
    </w:fldSimple>
  </w:p>
  <w:p w:rsidR="00E33AF6" w:rsidRDefault="00E33A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AF6" w:rsidRDefault="00E33AF6" w:rsidP="00D67E8F">
      <w:pPr>
        <w:spacing w:after="0" w:line="240" w:lineRule="auto"/>
      </w:pPr>
      <w:r>
        <w:separator/>
      </w:r>
    </w:p>
  </w:footnote>
  <w:footnote w:type="continuationSeparator" w:id="0">
    <w:p w:rsidR="00E33AF6" w:rsidRDefault="00E33AF6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02796"/>
    <w:rsid w:val="00033A8B"/>
    <w:rsid w:val="00050827"/>
    <w:rsid w:val="00050D31"/>
    <w:rsid w:val="00105B34"/>
    <w:rsid w:val="00183608"/>
    <w:rsid w:val="001A4B83"/>
    <w:rsid w:val="001B77D0"/>
    <w:rsid w:val="00227970"/>
    <w:rsid w:val="002A31B2"/>
    <w:rsid w:val="002F503A"/>
    <w:rsid w:val="0036533D"/>
    <w:rsid w:val="003A7688"/>
    <w:rsid w:val="003C10A1"/>
    <w:rsid w:val="003E7AED"/>
    <w:rsid w:val="003F139C"/>
    <w:rsid w:val="00402FB0"/>
    <w:rsid w:val="00414919"/>
    <w:rsid w:val="00430711"/>
    <w:rsid w:val="004401B1"/>
    <w:rsid w:val="00476C30"/>
    <w:rsid w:val="00501FFC"/>
    <w:rsid w:val="005605E2"/>
    <w:rsid w:val="00572EF4"/>
    <w:rsid w:val="005865C5"/>
    <w:rsid w:val="00631168"/>
    <w:rsid w:val="007472A8"/>
    <w:rsid w:val="00747D9F"/>
    <w:rsid w:val="00785947"/>
    <w:rsid w:val="008367A3"/>
    <w:rsid w:val="008702FB"/>
    <w:rsid w:val="008D6385"/>
    <w:rsid w:val="008E6DEB"/>
    <w:rsid w:val="008E7615"/>
    <w:rsid w:val="00997F50"/>
    <w:rsid w:val="009D318D"/>
    <w:rsid w:val="009E0FED"/>
    <w:rsid w:val="009E1AD5"/>
    <w:rsid w:val="00A53FB1"/>
    <w:rsid w:val="00A874C9"/>
    <w:rsid w:val="00B05BD1"/>
    <w:rsid w:val="00B24C09"/>
    <w:rsid w:val="00B568A0"/>
    <w:rsid w:val="00B6689F"/>
    <w:rsid w:val="00B77CA2"/>
    <w:rsid w:val="00B8229C"/>
    <w:rsid w:val="00B86F4D"/>
    <w:rsid w:val="00BA0464"/>
    <w:rsid w:val="00BA0C09"/>
    <w:rsid w:val="00BB506B"/>
    <w:rsid w:val="00BC2CAF"/>
    <w:rsid w:val="00BE31E9"/>
    <w:rsid w:val="00BF28EB"/>
    <w:rsid w:val="00C061D0"/>
    <w:rsid w:val="00C27B42"/>
    <w:rsid w:val="00C42FFA"/>
    <w:rsid w:val="00C761C5"/>
    <w:rsid w:val="00C8089E"/>
    <w:rsid w:val="00C8160F"/>
    <w:rsid w:val="00C92065"/>
    <w:rsid w:val="00CA2F38"/>
    <w:rsid w:val="00D05956"/>
    <w:rsid w:val="00D13DD7"/>
    <w:rsid w:val="00D24850"/>
    <w:rsid w:val="00D24882"/>
    <w:rsid w:val="00D35B9F"/>
    <w:rsid w:val="00D515CD"/>
    <w:rsid w:val="00D67E8F"/>
    <w:rsid w:val="00E0355E"/>
    <w:rsid w:val="00E27C32"/>
    <w:rsid w:val="00E33AF6"/>
    <w:rsid w:val="00F2768E"/>
    <w:rsid w:val="00F35D89"/>
    <w:rsid w:val="00F40901"/>
    <w:rsid w:val="00F517AB"/>
    <w:rsid w:val="00F60BE1"/>
    <w:rsid w:val="00FA6806"/>
    <w:rsid w:val="00FC6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 w:cs="Times New Roman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84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95</TotalTime>
  <Pages>6</Pages>
  <Words>770</Words>
  <Characters>4395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26</cp:revision>
  <dcterms:created xsi:type="dcterms:W3CDTF">2021-03-23T13:30:00Z</dcterms:created>
  <dcterms:modified xsi:type="dcterms:W3CDTF">2021-04-22T20:17:00Z</dcterms:modified>
</cp:coreProperties>
</file>