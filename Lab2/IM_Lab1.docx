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66314859"/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ФГБОУ высшего образования Московский авиационный институт</w:t>
      </w: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(Национальный исследовательский университет)</w:t>
      </w: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Институт №3</w:t>
      </w: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Системы управления, информатика и электроэнергетика</w:t>
      </w: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304</w:t>
      </w:r>
    </w:p>
    <w:p w:rsidR="003A7688" w:rsidRPr="00BB506B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Cs/>
          <w:sz w:val="28"/>
          <w:szCs w:val="28"/>
        </w:rPr>
        <w:t>Вычислительные машины, системы и сети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3A7688" w:rsidRPr="00B05BD1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32"/>
          <w:szCs w:val="32"/>
        </w:rPr>
      </w:pPr>
    </w:p>
    <w:p w:rsidR="003A7688" w:rsidRPr="00F40901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Отчет по лабораторной работе №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1</w:t>
      </w:r>
    </w:p>
    <w:p w:rsidR="003A7688" w:rsidRPr="00D24882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по учебной дисциплине «</w:t>
      </w:r>
      <w:r>
        <w:rPr>
          <w:rFonts w:ascii="Times New Roman" w:hAnsi="Times New Roman"/>
          <w:b/>
          <w:bCs/>
          <w:sz w:val="32"/>
          <w:szCs w:val="32"/>
        </w:rPr>
        <w:t>Имитационное моделирование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  <w:r w:rsidRPr="00D24882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на тему</w:t>
      </w:r>
      <w:r w:rsidRPr="00B05BD1">
        <w:rPr>
          <w:rFonts w:ascii="Times New Roman" w:hAnsi="Times New Roman"/>
          <w:b/>
          <w:bCs/>
          <w:sz w:val="32"/>
          <w:szCs w:val="32"/>
        </w:rPr>
        <w:t xml:space="preserve"> «</w:t>
      </w:r>
      <w:r>
        <w:rPr>
          <w:rFonts w:ascii="Times New Roman" w:hAnsi="Times New Roman"/>
          <w:b/>
          <w:bCs/>
          <w:sz w:val="32"/>
          <w:szCs w:val="32"/>
        </w:rPr>
        <w:t>Создание и уничтожение транзактов, работа устройства, сбор статистики»</w:t>
      </w: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3A7688" w:rsidRDefault="003A7688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Выполнили студенты группы </w:t>
      </w:r>
      <w:r>
        <w:rPr>
          <w:rFonts w:ascii="Times New Roman" w:hAnsi="Times New Roman"/>
          <w:bCs/>
          <w:i/>
          <w:sz w:val="28"/>
          <w:szCs w:val="28"/>
        </w:rPr>
        <w:t>М3О-324Б-18</w:t>
      </w:r>
      <w:r>
        <w:rPr>
          <w:rFonts w:ascii="Times New Roman" w:hAnsi="Times New Roman"/>
          <w:bCs/>
          <w:sz w:val="28"/>
          <w:szCs w:val="28"/>
        </w:rPr>
        <w:t>:</w:t>
      </w:r>
    </w:p>
    <w:p w:rsidR="003A7688" w:rsidRDefault="003A7688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Алексеев Дмитрий Александрович</w:t>
      </w:r>
    </w:p>
    <w:p w:rsidR="003A7688" w:rsidRDefault="003A7688" w:rsidP="00050827">
      <w:pPr>
        <w:autoSpaceDE w:val="0"/>
        <w:autoSpaceDN w:val="0"/>
        <w:adjustRightInd w:val="0"/>
        <w:spacing w:after="12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Принял:</w:t>
      </w:r>
    </w:p>
    <w:p w:rsidR="003A7688" w:rsidRPr="00183608" w:rsidRDefault="003A7688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Ким Роман Валерьевич</w:t>
      </w:r>
    </w:p>
    <w:p w:rsidR="003A7688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3A7688" w:rsidRPr="00F40901" w:rsidRDefault="003A7688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:rsidR="003A7688" w:rsidRDefault="003A7688" w:rsidP="00050827">
      <w:pPr>
        <w:autoSpaceDE w:val="0"/>
        <w:autoSpaceDN w:val="0"/>
        <w:adjustRightInd w:val="0"/>
        <w:rPr>
          <w:rFonts w:ascii="Times New Roman" w:hAnsi="Times New Roman"/>
          <w:bCs/>
          <w:sz w:val="28"/>
          <w:szCs w:val="28"/>
        </w:rPr>
      </w:pPr>
    </w:p>
    <w:p w:rsidR="003A7688" w:rsidRDefault="003A7688" w:rsidP="00050827">
      <w:pPr>
        <w:rPr>
          <w:sz w:val="24"/>
        </w:rPr>
      </w:pPr>
    </w:p>
    <w:p w:rsidR="003A7688" w:rsidRDefault="003A7688" w:rsidP="00050827">
      <w:pPr>
        <w:rPr>
          <w:sz w:val="24"/>
        </w:rPr>
      </w:pPr>
    </w:p>
    <w:p w:rsidR="003A7688" w:rsidRDefault="003A7688" w:rsidP="00050827">
      <w:pPr>
        <w:rPr>
          <w:sz w:val="24"/>
        </w:rPr>
      </w:pPr>
    </w:p>
    <w:p w:rsidR="003A7688" w:rsidRDefault="003A7688" w:rsidP="00050827">
      <w:pPr>
        <w:jc w:val="center"/>
        <w:rPr>
          <w:sz w:val="28"/>
        </w:rPr>
      </w:pPr>
      <w:r>
        <w:rPr>
          <w:sz w:val="28"/>
        </w:rPr>
        <w:t>Москва 2021</w:t>
      </w:r>
    </w:p>
    <w:bookmarkEnd w:id="0"/>
    <w:p w:rsidR="003A7688" w:rsidRPr="00C8160F" w:rsidRDefault="003A7688" w:rsidP="00C8160F">
      <w:pPr>
        <w:pStyle w:val="TOCHeading"/>
      </w:pPr>
      <w:r w:rsidRPr="00C8160F">
        <w:t>Оглавление</w:t>
      </w:r>
    </w:p>
    <w:p w:rsidR="003A7688" w:rsidRDefault="003A7688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67470014" w:history="1">
        <w:r w:rsidRPr="00D13DD7">
          <w:rPr>
            <w:rStyle w:val="Hyperlink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_Toc67470014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7688" w:rsidRDefault="003A7688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67470015" w:history="1">
        <w:r w:rsidRPr="00D13DD7">
          <w:rPr>
            <w:rStyle w:val="Hyperlink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_Toc67470015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7688" w:rsidRDefault="003A7688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67470016" w:history="1">
        <w:r w:rsidRPr="00D13DD7">
          <w:rPr>
            <w:rStyle w:val="Hyperlink"/>
            <w:noProof/>
          </w:rPr>
          <w:t>Работа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_Toc67470016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7688" w:rsidRPr="00050827" w:rsidRDefault="003A7688" w:rsidP="00C8160F">
      <w:pPr>
        <w:pStyle w:val="Heading1"/>
        <w:jc w:val="left"/>
      </w:pPr>
      <w:r>
        <w:fldChar w:fldCharType="end"/>
      </w:r>
      <w:r>
        <w:br w:type="page"/>
      </w:r>
      <w:bookmarkStart w:id="1" w:name="_Toc67470014"/>
      <w:r>
        <w:t>Задание</w:t>
      </w:r>
      <w:bookmarkEnd w:id="1"/>
    </w:p>
    <w:p w:rsidR="003A7688" w:rsidRPr="008E6DEB" w:rsidRDefault="003A7688" w:rsidP="00BA0C0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ЦП через время Т1 генерирует заявки к ОП. ОП обрабатывает каждую заявку в течение времени Т2. Промоделировать работу системы в течение времени Т3; собрать статистику по очереди заявок на обработку в памяти и по функционированию ОП; определить, сколько транзактов было обработано.</w:t>
      </w: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both"/>
        <w:rPr>
          <w:rFonts w:ascii="Times New Roman" w:hAnsi="Times New Roman"/>
          <w:sz w:val="28"/>
          <w:szCs w:val="28"/>
        </w:rPr>
      </w:pPr>
    </w:p>
    <w:p w:rsidR="003A7688" w:rsidRDefault="003A7688" w:rsidP="00BA0C09">
      <w:pPr>
        <w:jc w:val="center"/>
        <w:rPr>
          <w:rFonts w:ascii="Times New Roman" w:hAnsi="Times New Roman"/>
          <w:sz w:val="32"/>
          <w:szCs w:val="32"/>
        </w:rPr>
      </w:pPr>
      <w:bookmarkStart w:id="2" w:name="_GoBack"/>
      <w:bookmarkEnd w:id="2"/>
    </w:p>
    <w:p w:rsidR="003A7688" w:rsidRDefault="003A7688" w:rsidP="00BA0C09">
      <w:pPr>
        <w:jc w:val="center"/>
        <w:rPr>
          <w:rFonts w:ascii="Times New Roman" w:hAnsi="Times New Roman"/>
          <w:sz w:val="32"/>
          <w:szCs w:val="32"/>
        </w:rPr>
      </w:pPr>
    </w:p>
    <w:p w:rsidR="003A7688" w:rsidRDefault="003A7688" w:rsidP="00BA0C09">
      <w:pPr>
        <w:jc w:val="center"/>
        <w:rPr>
          <w:rFonts w:ascii="Times New Roman" w:hAnsi="Times New Roman"/>
          <w:sz w:val="32"/>
          <w:szCs w:val="32"/>
        </w:rPr>
      </w:pPr>
    </w:p>
    <w:p w:rsidR="003A7688" w:rsidRDefault="003A7688" w:rsidP="00BA0C09">
      <w:pPr>
        <w:jc w:val="center"/>
        <w:rPr>
          <w:rFonts w:ascii="Times New Roman" w:hAnsi="Times New Roman"/>
          <w:sz w:val="32"/>
          <w:szCs w:val="32"/>
        </w:rPr>
      </w:pPr>
    </w:p>
    <w:p w:rsidR="003A7688" w:rsidRDefault="003A7688" w:rsidP="00BA0C09">
      <w:pPr>
        <w:jc w:val="center"/>
        <w:rPr>
          <w:rFonts w:ascii="Times New Roman" w:hAnsi="Times New Roman"/>
          <w:sz w:val="32"/>
          <w:szCs w:val="32"/>
        </w:rPr>
      </w:pPr>
    </w:p>
    <w:p w:rsidR="003A7688" w:rsidRPr="00747D9F" w:rsidRDefault="003A7688" w:rsidP="00C8160F">
      <w:pPr>
        <w:pStyle w:val="Heading1"/>
      </w:pPr>
      <w:bookmarkStart w:id="3" w:name="_Toc67470015"/>
      <w:r w:rsidRPr="00747D9F">
        <w:t>Код программы</w:t>
      </w:r>
      <w:bookmarkEnd w:id="3"/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SIMULATE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GENERATE 7, 4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QUEUE AAA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SEIZE MEM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DEPART AAA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ADVANCE 9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RELEASE MEM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TERMINATE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GENERATE 200</w:t>
      </w:r>
    </w:p>
    <w:p w:rsidR="003A7688" w:rsidRDefault="003A7688" w:rsidP="00C9206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TERMINATE 1</w:t>
      </w:r>
    </w:p>
    <w:p w:rsidR="003A7688" w:rsidRPr="00F40901" w:rsidRDefault="003A7688" w:rsidP="00C92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START 1</w:t>
      </w: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>
      <w:pPr>
        <w:rPr>
          <w:lang w:val="en-US"/>
        </w:rPr>
      </w:pPr>
    </w:p>
    <w:p w:rsidR="003A7688" w:rsidRDefault="003A7688"/>
    <w:p w:rsidR="003A7688" w:rsidRPr="00FA6806" w:rsidRDefault="003A7688"/>
    <w:p w:rsidR="003A7688" w:rsidRPr="00747D9F" w:rsidRDefault="003A7688" w:rsidP="00C8160F">
      <w:pPr>
        <w:pStyle w:val="Heading1"/>
      </w:pPr>
      <w:bookmarkStart w:id="4" w:name="_Toc67470016"/>
      <w:r w:rsidRPr="00747D9F">
        <w:t>Работа программы</w:t>
      </w:r>
      <w:bookmarkEnd w:id="4"/>
    </w:p>
    <w:p w:rsidR="003A7688" w:rsidRPr="00D67E8F" w:rsidRDefault="003A7688" w:rsidP="00D67E8F">
      <w:pPr>
        <w:rPr>
          <w:rFonts w:ascii="Times New Roman" w:hAnsi="Times New Roman"/>
          <w:sz w:val="28"/>
          <w:szCs w:val="28"/>
        </w:rPr>
      </w:pPr>
    </w:p>
    <w:p w:rsidR="003A7688" w:rsidRPr="00D67E8F" w:rsidRDefault="003A7688" w:rsidP="00D67E8F">
      <w:pPr>
        <w:jc w:val="center"/>
        <w:rPr>
          <w:rFonts w:ascii="Times New Roman" w:hAnsi="Times New Roman"/>
          <w:sz w:val="32"/>
          <w:szCs w:val="32"/>
        </w:rPr>
      </w:pPr>
      <w:r w:rsidRPr="00BE31E9">
        <w:rPr>
          <w:rFonts w:ascii="Times New Roman" w:hAnsi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329.25pt">
            <v:imagedata r:id="rId6" o:title=""/>
          </v:shape>
        </w:pict>
      </w:r>
    </w:p>
    <w:p w:rsidR="003A7688" w:rsidRPr="00BA0C09" w:rsidRDefault="003A7688">
      <w:pPr>
        <w:rPr>
          <w:lang w:val="en-US"/>
        </w:rPr>
      </w:pPr>
    </w:p>
    <w:p w:rsidR="003A7688" w:rsidRPr="00BA0C09" w:rsidRDefault="003A7688">
      <w:pPr>
        <w:rPr>
          <w:lang w:val="en-US"/>
        </w:rPr>
      </w:pPr>
    </w:p>
    <w:p w:rsidR="003A7688" w:rsidRPr="00BA0C09" w:rsidRDefault="003A7688">
      <w:pPr>
        <w:rPr>
          <w:lang w:val="en-US"/>
        </w:rPr>
      </w:pPr>
    </w:p>
    <w:p w:rsidR="003A7688" w:rsidRPr="00BA0C09" w:rsidRDefault="003A7688">
      <w:pPr>
        <w:rPr>
          <w:lang w:val="en-US"/>
        </w:rPr>
      </w:pPr>
    </w:p>
    <w:p w:rsidR="003A7688" w:rsidRPr="00BA0C09" w:rsidRDefault="003A7688">
      <w:pPr>
        <w:rPr>
          <w:lang w:val="en-US"/>
        </w:rPr>
      </w:pPr>
    </w:p>
    <w:sectPr w:rsidR="003A7688" w:rsidRPr="00BA0C09" w:rsidSect="00D67E8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688" w:rsidRDefault="003A7688" w:rsidP="00D67E8F">
      <w:pPr>
        <w:spacing w:after="0" w:line="240" w:lineRule="auto"/>
      </w:pPr>
      <w:r>
        <w:separator/>
      </w:r>
    </w:p>
  </w:endnote>
  <w:endnote w:type="continuationSeparator" w:id="0">
    <w:p w:rsidR="003A7688" w:rsidRDefault="003A7688" w:rsidP="00D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688" w:rsidRDefault="003A7688">
    <w:pPr>
      <w:pStyle w:val="Footer"/>
      <w:jc w:val="right"/>
    </w:pPr>
    <w:fldSimple w:instr="PAGE   \* MERGEFORMAT">
      <w:r>
        <w:rPr>
          <w:noProof/>
        </w:rPr>
        <w:t>2</w:t>
      </w:r>
    </w:fldSimple>
  </w:p>
  <w:p w:rsidR="003A7688" w:rsidRDefault="003A76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688" w:rsidRDefault="003A7688" w:rsidP="00D67E8F">
      <w:pPr>
        <w:spacing w:after="0" w:line="240" w:lineRule="auto"/>
      </w:pPr>
      <w:r>
        <w:separator/>
      </w:r>
    </w:p>
  </w:footnote>
  <w:footnote w:type="continuationSeparator" w:id="0">
    <w:p w:rsidR="003A7688" w:rsidRDefault="003A7688" w:rsidP="00D67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68E"/>
    <w:rsid w:val="00050827"/>
    <w:rsid w:val="00183608"/>
    <w:rsid w:val="001B77D0"/>
    <w:rsid w:val="003A7688"/>
    <w:rsid w:val="003F139C"/>
    <w:rsid w:val="00402FB0"/>
    <w:rsid w:val="00476C30"/>
    <w:rsid w:val="00747D9F"/>
    <w:rsid w:val="008702FB"/>
    <w:rsid w:val="008E6DEB"/>
    <w:rsid w:val="009D318D"/>
    <w:rsid w:val="00A53FB1"/>
    <w:rsid w:val="00B05BD1"/>
    <w:rsid w:val="00BA0464"/>
    <w:rsid w:val="00BA0C09"/>
    <w:rsid w:val="00BB506B"/>
    <w:rsid w:val="00BE31E9"/>
    <w:rsid w:val="00C8160F"/>
    <w:rsid w:val="00C92065"/>
    <w:rsid w:val="00CA2F38"/>
    <w:rsid w:val="00D13DD7"/>
    <w:rsid w:val="00D24882"/>
    <w:rsid w:val="00D67E8F"/>
    <w:rsid w:val="00F2768E"/>
    <w:rsid w:val="00F40901"/>
    <w:rsid w:val="00F517AB"/>
    <w:rsid w:val="00FA6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50827"/>
    <w:pPr>
      <w:spacing w:after="160" w:line="25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8160F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6DE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8160F"/>
    <w:rPr>
      <w:rFonts w:eastAsia="Times New Roman" w:cs="Times New Roman"/>
      <w:b/>
      <w:sz w:val="32"/>
      <w:szCs w:val="32"/>
      <w:lang w:val="ru-RU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462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05082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99"/>
    <w:rsid w:val="00050827"/>
    <w:pPr>
      <w:spacing w:after="100"/>
    </w:pPr>
  </w:style>
  <w:style w:type="character" w:styleId="Hyperlink">
    <w:name w:val="Hyperlink"/>
    <w:basedOn w:val="DefaultParagraphFont"/>
    <w:uiPriority w:val="99"/>
    <w:rsid w:val="00050827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D67E8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67E8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9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</TotalTime>
  <Pages>5</Pages>
  <Words>196</Words>
  <Characters>1118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kirill-safronov-2014@mail.ru</dc:creator>
  <cp:keywords/>
  <dc:description/>
  <cp:lastModifiedBy>Dima</cp:lastModifiedBy>
  <cp:revision>8</cp:revision>
  <dcterms:created xsi:type="dcterms:W3CDTF">2021-03-23T13:30:00Z</dcterms:created>
  <dcterms:modified xsi:type="dcterms:W3CDTF">2021-03-24T06:20:00Z</dcterms:modified>
</cp:coreProperties>
</file>