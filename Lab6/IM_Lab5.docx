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D7F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223D7F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223D7F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223D7F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23D7F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23D7F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223D7F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223D7F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223D7F" w:rsidRPr="00BB506B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223D7F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23D7F" w:rsidRPr="00B05BD1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223D7F" w:rsidRPr="00AA2B88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Отчет по лабораторной работе №</w:t>
      </w:r>
      <w:r>
        <w:rPr>
          <w:rFonts w:ascii="Times New Roman" w:hAnsi="Times New Roman"/>
          <w:b/>
          <w:bCs/>
          <w:sz w:val="32"/>
          <w:szCs w:val="32"/>
        </w:rPr>
        <w:t>5</w:t>
      </w:r>
    </w:p>
    <w:p w:rsidR="00223D7F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  <w:r w:rsidRPr="00D24882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 тему</w:t>
      </w:r>
      <w:r w:rsidRPr="00B05BD1">
        <w:rPr>
          <w:rFonts w:ascii="Times New Roman" w:hAnsi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/>
          <w:b/>
          <w:bCs/>
          <w:sz w:val="32"/>
          <w:szCs w:val="32"/>
        </w:rPr>
        <w:t>Моделирование функционирования многопроцессорной системы»</w:t>
      </w:r>
    </w:p>
    <w:p w:rsidR="00223D7F" w:rsidRPr="00D24882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223D7F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23D7F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23D7F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23D7F" w:rsidRDefault="00223D7F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Выполнили студент</w:t>
      </w:r>
      <w:bookmarkStart w:id="1" w:name="_GoBack"/>
      <w:bookmarkEnd w:id="1"/>
      <w:r>
        <w:rPr>
          <w:rFonts w:ascii="Times New Roman" w:hAnsi="Times New Roman"/>
          <w:bCs/>
          <w:sz w:val="28"/>
          <w:szCs w:val="28"/>
        </w:rPr>
        <w:t xml:space="preserve"> группы </w:t>
      </w:r>
      <w:r>
        <w:rPr>
          <w:rFonts w:ascii="Times New Roman" w:hAnsi="Times New Roman"/>
          <w:bCs/>
          <w:i/>
          <w:sz w:val="28"/>
          <w:szCs w:val="28"/>
        </w:rPr>
        <w:t>М3О-324Б-18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223D7F" w:rsidRDefault="00223D7F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223D7F" w:rsidRDefault="00223D7F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223D7F" w:rsidRPr="00183608" w:rsidRDefault="00223D7F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223D7F" w:rsidRPr="005605E2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23D7F" w:rsidRPr="005605E2" w:rsidRDefault="00223D7F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223D7F" w:rsidRDefault="00223D7F" w:rsidP="00050827">
      <w:p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</w:p>
    <w:p w:rsidR="00223D7F" w:rsidRDefault="00223D7F" w:rsidP="00050827">
      <w:pPr>
        <w:rPr>
          <w:sz w:val="24"/>
        </w:rPr>
      </w:pPr>
    </w:p>
    <w:p w:rsidR="00223D7F" w:rsidRDefault="00223D7F" w:rsidP="00050827">
      <w:pPr>
        <w:rPr>
          <w:sz w:val="24"/>
        </w:rPr>
      </w:pPr>
    </w:p>
    <w:p w:rsidR="00223D7F" w:rsidRDefault="00223D7F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223D7F" w:rsidRPr="00C8160F" w:rsidRDefault="00223D7F" w:rsidP="00C8160F">
      <w:pPr>
        <w:pStyle w:val="TOCHeading"/>
      </w:pPr>
      <w:r w:rsidRPr="00C8160F">
        <w:t>Оглавление</w:t>
      </w:r>
    </w:p>
    <w:p w:rsidR="00223D7F" w:rsidRPr="00B77CA2" w:rsidRDefault="00223D7F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B77CA2">
          <w:rPr>
            <w:rStyle w:val="Hyperlink"/>
            <w:noProof/>
            <w:sz w:val="28"/>
            <w:szCs w:val="28"/>
          </w:rPr>
          <w:t>Задание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_Toc67470014 \h </w:instrText>
        </w:r>
        <w:r w:rsidRPr="00AA2B88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223D7F" w:rsidRPr="00B77CA2" w:rsidRDefault="00223D7F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67470015" w:history="1">
        <w:r w:rsidRPr="00B77CA2">
          <w:rPr>
            <w:rStyle w:val="Hyperlink"/>
            <w:noProof/>
            <w:sz w:val="28"/>
            <w:szCs w:val="28"/>
          </w:rPr>
          <w:t>Код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_Toc67470015 \h </w:instrText>
        </w:r>
        <w:r w:rsidRPr="00AA2B88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223D7F" w:rsidRDefault="00223D7F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Pr="00B77CA2">
          <w:rPr>
            <w:rStyle w:val="Hyperlink"/>
            <w:noProof/>
            <w:sz w:val="28"/>
            <w:szCs w:val="28"/>
          </w:rPr>
          <w:t>Работа программы</w:t>
        </w:r>
        <w:r w:rsidRPr="00B77CA2">
          <w:rPr>
            <w:noProof/>
            <w:webHidden/>
            <w:sz w:val="28"/>
            <w:szCs w:val="28"/>
          </w:rPr>
          <w:tab/>
        </w:r>
        <w:r w:rsidRPr="00B77CA2">
          <w:rPr>
            <w:noProof/>
            <w:webHidden/>
            <w:sz w:val="28"/>
            <w:szCs w:val="28"/>
          </w:rPr>
          <w:fldChar w:fldCharType="begin"/>
        </w:r>
        <w:r w:rsidRPr="00B77CA2">
          <w:rPr>
            <w:noProof/>
            <w:webHidden/>
            <w:sz w:val="28"/>
            <w:szCs w:val="28"/>
          </w:rPr>
          <w:instrText xml:space="preserve"> PAGEREF _Toc67470016 \h </w:instrText>
        </w:r>
        <w:r w:rsidRPr="00AA2B88">
          <w:rPr>
            <w:noProof/>
            <w:sz w:val="28"/>
            <w:szCs w:val="28"/>
          </w:rPr>
        </w:r>
        <w:r w:rsidRPr="00B77CA2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Pr="00B77CA2">
          <w:rPr>
            <w:noProof/>
            <w:webHidden/>
            <w:sz w:val="28"/>
            <w:szCs w:val="28"/>
          </w:rPr>
          <w:fldChar w:fldCharType="end"/>
        </w:r>
      </w:hyperlink>
    </w:p>
    <w:p w:rsidR="00223D7F" w:rsidRPr="00050827" w:rsidRDefault="00223D7F" w:rsidP="00C8160F">
      <w:pPr>
        <w:pStyle w:val="Heading1"/>
        <w:jc w:val="left"/>
      </w:pPr>
      <w:r>
        <w:fldChar w:fldCharType="end"/>
      </w:r>
      <w:r>
        <w:br w:type="page"/>
      </w:r>
      <w:bookmarkStart w:id="2" w:name="_Toc67470014"/>
      <w:r>
        <w:t>Задание</w:t>
      </w:r>
      <w:bookmarkEnd w:id="2"/>
    </w:p>
    <w:p w:rsidR="00223D7F" w:rsidRDefault="00223D7F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Промоделировать в течение времени ТМ многопроцессорную вычислительную систему (рис. 10), состоящую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A61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(заданного числа) процессоров, которые обращаются к одной оперативной памяти. После обработки команды (заявки) 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0A61D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м процессоре он посылает запрос на выборку необходимых данных из ОП. Выбранная из ОП команда или данные возвращаются на тот процессор, от которого они пришли. Время обработки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0A61DD">
        <w:rPr>
          <w:rFonts w:ascii="Times New Roman" w:hAnsi="Times New Roman"/>
          <w:sz w:val="28"/>
          <w:szCs w:val="28"/>
        </w:rPr>
        <w:t>, зая</w:t>
      </w:r>
      <w:r>
        <w:rPr>
          <w:rFonts w:ascii="Times New Roman" w:hAnsi="Times New Roman"/>
          <w:sz w:val="28"/>
          <w:szCs w:val="28"/>
        </w:rPr>
        <w:t>вки в ЦП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, количество заявок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(если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не указано, то заявки генерируются через время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Ni</w:t>
      </w:r>
      <w:r w:rsidRPr="000A61D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приоритет </w:t>
      </w:r>
      <w:r>
        <w:rPr>
          <w:rFonts w:ascii="Times New Roman" w:hAnsi="Times New Roman"/>
          <w:sz w:val="28"/>
          <w:szCs w:val="28"/>
          <w:lang w:val="en-US"/>
        </w:rPr>
        <w:t>PR</w:t>
      </w:r>
      <w:r w:rsidRPr="000A61DD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зависят от номера процессора.</w:t>
      </w:r>
    </w:p>
    <w:p w:rsidR="00223D7F" w:rsidRPr="000A61DD" w:rsidRDefault="00223D7F" w:rsidP="00704296">
      <w:pPr>
        <w:jc w:val="center"/>
        <w:rPr>
          <w:rFonts w:ascii="Times New Roman" w:hAnsi="Times New Roman"/>
          <w:sz w:val="28"/>
          <w:szCs w:val="28"/>
        </w:rPr>
      </w:pPr>
      <w:r w:rsidRPr="00823724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168pt">
            <v:imagedata r:id="rId6" o:title=""/>
          </v:shape>
        </w:pict>
      </w:r>
    </w:p>
    <w:p w:rsidR="00223D7F" w:rsidRDefault="00223D7F" w:rsidP="00BA0C09">
      <w:pPr>
        <w:jc w:val="both"/>
        <w:rPr>
          <w:rFonts w:ascii="Times New Roman" w:hAnsi="Times New Roman"/>
          <w:sz w:val="28"/>
          <w:szCs w:val="28"/>
        </w:rPr>
      </w:pPr>
      <w:r w:rsidRPr="00704296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26" type="#_x0000_t75" style="width:15.75pt;height:18.75pt" o:ole="">
            <v:imagedata r:id="rId7" o:title=""/>
          </v:shape>
          <o:OLEObject Type="Embed" ProgID="Equation.3" ShapeID="_x0000_i1026" DrawAspect="Content" ObjectID="_1680635621" r:id="rId8"/>
        </w:object>
      </w:r>
      <w:r w:rsidRPr="007042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время обработки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7042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й заявки га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7042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 процессоре.</w:t>
      </w:r>
    </w:p>
    <w:p w:rsidR="00223D7F" w:rsidRDefault="00223D7F" w:rsidP="00BA0C09">
      <w:pPr>
        <w:jc w:val="both"/>
        <w:rPr>
          <w:rFonts w:ascii="Times New Roman" w:hAnsi="Times New Roman"/>
          <w:sz w:val="28"/>
          <w:szCs w:val="28"/>
        </w:rPr>
      </w:pPr>
      <w:r w:rsidRPr="00704296">
        <w:rPr>
          <w:rFonts w:ascii="Times New Roman" w:hAnsi="Times New Roman"/>
          <w:position w:val="-12"/>
          <w:sz w:val="28"/>
          <w:szCs w:val="28"/>
        </w:rPr>
        <w:object w:dxaOrig="240" w:dyaOrig="380">
          <v:shape id="_x0000_i1027" type="#_x0000_t75" style="width:12pt;height:18.75pt" o:ole="">
            <v:imagedata r:id="rId9" o:title=""/>
          </v:shape>
          <o:OLEObject Type="Embed" ProgID="Equation.3" ShapeID="_x0000_i1027" DrawAspect="Content" ObjectID="_1680635622" r:id="rId10"/>
        </w:object>
      </w:r>
      <w:r w:rsidRPr="00704296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время выборки информации из ОП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7042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заявки, поступившей с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70429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го ЦП.</w:t>
      </w:r>
    </w:p>
    <w:p w:rsidR="00223D7F" w:rsidRDefault="00223D7F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</w:t>
      </w:r>
    </w:p>
    <w:p w:rsidR="00223D7F" w:rsidRPr="00704296" w:rsidRDefault="00223D7F" w:rsidP="00BA0C09">
      <w:pPr>
        <w:jc w:val="both"/>
        <w:rPr>
          <w:rFonts w:ascii="Times New Roman" w:hAnsi="Times New Roman"/>
          <w:sz w:val="28"/>
          <w:szCs w:val="28"/>
        </w:rPr>
      </w:pPr>
      <w:r w:rsidRPr="00823724">
        <w:rPr>
          <w:rFonts w:ascii="Times New Roman" w:hAnsi="Times New Roman"/>
          <w:sz w:val="28"/>
          <w:szCs w:val="28"/>
        </w:rPr>
        <w:pict>
          <v:shape id="_x0000_i1028" type="#_x0000_t75" style="width:194.25pt;height:278.25pt">
            <v:imagedata r:id="rId11" o:title=""/>
          </v:shape>
        </w:pict>
      </w:r>
    </w:p>
    <w:p w:rsidR="00223D7F" w:rsidRPr="009E1AD5" w:rsidRDefault="00223D7F" w:rsidP="00C8160F">
      <w:pPr>
        <w:pStyle w:val="Heading1"/>
      </w:pPr>
      <w:bookmarkStart w:id="3" w:name="_Toc67470015"/>
      <w:r w:rsidRPr="00747D9F">
        <w:t>Код</w:t>
      </w:r>
      <w:r w:rsidRPr="009E1AD5">
        <w:t xml:space="preserve"> </w:t>
      </w:r>
      <w:r w:rsidRPr="00747D9F">
        <w:t>программы</w:t>
      </w:r>
      <w:bookmarkEnd w:id="3"/>
    </w:p>
    <w:p w:rsidR="00223D7F" w:rsidRPr="00B86F4D" w:rsidRDefault="00223D7F" w:rsidP="008E7615">
      <w:pPr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ab/>
      </w:r>
    </w:p>
    <w:p w:rsidR="00223D7F" w:rsidRPr="005605E2" w:rsidRDefault="00223D7F" w:rsidP="00C8160F">
      <w:pPr>
        <w:pStyle w:val="Heading1"/>
        <w:rPr>
          <w:lang w:val="en-US"/>
        </w:rPr>
      </w:pPr>
      <w:bookmarkStart w:id="4" w:name="_Toc67470016"/>
      <w:r w:rsidRPr="00B86F4D">
        <w:rPr>
          <w:lang w:val="en-US"/>
        </w:rPr>
        <w:br w:type="page"/>
      </w:r>
      <w:r w:rsidRPr="00747D9F">
        <w:t>Работа</w:t>
      </w:r>
      <w:r w:rsidRPr="005605E2">
        <w:rPr>
          <w:lang w:val="en-US"/>
        </w:rPr>
        <w:t xml:space="preserve"> </w:t>
      </w:r>
      <w:r w:rsidRPr="00747D9F">
        <w:t>программы</w:t>
      </w:r>
      <w:bookmarkEnd w:id="4"/>
    </w:p>
    <w:p w:rsidR="00223D7F" w:rsidRPr="00BF28EB" w:rsidRDefault="00223D7F" w:rsidP="008D63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23D7F" w:rsidRPr="00997F50" w:rsidRDefault="00223D7F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23D7F" w:rsidRPr="00997F50" w:rsidRDefault="00223D7F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223D7F" w:rsidRPr="00BA0C09" w:rsidRDefault="00223D7F">
      <w:pPr>
        <w:rPr>
          <w:lang w:val="en-US"/>
        </w:rPr>
      </w:pPr>
    </w:p>
    <w:sectPr w:rsidR="00223D7F" w:rsidRPr="00BA0C09" w:rsidSect="00D67E8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D7F" w:rsidRDefault="00223D7F" w:rsidP="00D67E8F">
      <w:pPr>
        <w:spacing w:after="0" w:line="240" w:lineRule="auto"/>
      </w:pPr>
      <w:r>
        <w:separator/>
      </w:r>
    </w:p>
  </w:endnote>
  <w:endnote w:type="continuationSeparator" w:id="0">
    <w:p w:rsidR="00223D7F" w:rsidRDefault="00223D7F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D7F" w:rsidRDefault="00223D7F">
    <w:pPr>
      <w:pStyle w:val="Footer"/>
      <w:jc w:val="right"/>
    </w:pPr>
    <w:fldSimple w:instr="PAGE   \* MERGEFORMAT">
      <w:r>
        <w:rPr>
          <w:noProof/>
        </w:rPr>
        <w:t>3</w:t>
      </w:r>
    </w:fldSimple>
  </w:p>
  <w:p w:rsidR="00223D7F" w:rsidRDefault="00223D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D7F" w:rsidRDefault="00223D7F" w:rsidP="00D67E8F">
      <w:pPr>
        <w:spacing w:after="0" w:line="240" w:lineRule="auto"/>
      </w:pPr>
      <w:r>
        <w:separator/>
      </w:r>
    </w:p>
  </w:footnote>
  <w:footnote w:type="continuationSeparator" w:id="0">
    <w:p w:rsidR="00223D7F" w:rsidRDefault="00223D7F" w:rsidP="00D6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8E"/>
    <w:rsid w:val="00002796"/>
    <w:rsid w:val="00033A8B"/>
    <w:rsid w:val="00050827"/>
    <w:rsid w:val="00050D31"/>
    <w:rsid w:val="000A61DD"/>
    <w:rsid w:val="00105B34"/>
    <w:rsid w:val="001740D7"/>
    <w:rsid w:val="00183608"/>
    <w:rsid w:val="001B77D0"/>
    <w:rsid w:val="00223D7F"/>
    <w:rsid w:val="00227970"/>
    <w:rsid w:val="002A31B2"/>
    <w:rsid w:val="002F503A"/>
    <w:rsid w:val="0036533D"/>
    <w:rsid w:val="003A7688"/>
    <w:rsid w:val="003C10A1"/>
    <w:rsid w:val="003E7AED"/>
    <w:rsid w:val="003F139C"/>
    <w:rsid w:val="00402FB0"/>
    <w:rsid w:val="00414919"/>
    <w:rsid w:val="00430711"/>
    <w:rsid w:val="004401B1"/>
    <w:rsid w:val="00464DDE"/>
    <w:rsid w:val="00476C30"/>
    <w:rsid w:val="00501FFC"/>
    <w:rsid w:val="005605E2"/>
    <w:rsid w:val="00572EF4"/>
    <w:rsid w:val="005865C5"/>
    <w:rsid w:val="00631168"/>
    <w:rsid w:val="00704296"/>
    <w:rsid w:val="007472A8"/>
    <w:rsid w:val="00747D9F"/>
    <w:rsid w:val="00785947"/>
    <w:rsid w:val="00823724"/>
    <w:rsid w:val="008702FB"/>
    <w:rsid w:val="008A1C7F"/>
    <w:rsid w:val="008D6385"/>
    <w:rsid w:val="008E6DEB"/>
    <w:rsid w:val="008E7615"/>
    <w:rsid w:val="00997F50"/>
    <w:rsid w:val="009D318D"/>
    <w:rsid w:val="009E0FED"/>
    <w:rsid w:val="009E1AD5"/>
    <w:rsid w:val="00A53FB1"/>
    <w:rsid w:val="00A874C9"/>
    <w:rsid w:val="00AA2B88"/>
    <w:rsid w:val="00B05BD1"/>
    <w:rsid w:val="00B24C09"/>
    <w:rsid w:val="00B568A0"/>
    <w:rsid w:val="00B6689F"/>
    <w:rsid w:val="00B77CA2"/>
    <w:rsid w:val="00B86F4D"/>
    <w:rsid w:val="00BA0464"/>
    <w:rsid w:val="00BA0C09"/>
    <w:rsid w:val="00BB506B"/>
    <w:rsid w:val="00BC2CAF"/>
    <w:rsid w:val="00BE31E9"/>
    <w:rsid w:val="00BF28EB"/>
    <w:rsid w:val="00C061D0"/>
    <w:rsid w:val="00C276BD"/>
    <w:rsid w:val="00C8089E"/>
    <w:rsid w:val="00C8160F"/>
    <w:rsid w:val="00C92065"/>
    <w:rsid w:val="00CA2F38"/>
    <w:rsid w:val="00D05956"/>
    <w:rsid w:val="00D13DD7"/>
    <w:rsid w:val="00D24850"/>
    <w:rsid w:val="00D24882"/>
    <w:rsid w:val="00D35B9F"/>
    <w:rsid w:val="00D47EE4"/>
    <w:rsid w:val="00D515CD"/>
    <w:rsid w:val="00D67E8F"/>
    <w:rsid w:val="00E0355E"/>
    <w:rsid w:val="00E27C32"/>
    <w:rsid w:val="00ED331D"/>
    <w:rsid w:val="00F2768E"/>
    <w:rsid w:val="00F35D89"/>
    <w:rsid w:val="00F40901"/>
    <w:rsid w:val="00F517AB"/>
    <w:rsid w:val="00FA6806"/>
    <w:rsid w:val="00FC6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0827"/>
    <w:pPr>
      <w:spacing w:after="160"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eastAsia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6D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160F"/>
    <w:rPr>
      <w:rFonts w:eastAsia="Times New Roman" w:cs="Times New Roman"/>
      <w:b/>
      <w:sz w:val="32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0FED"/>
    <w:rPr>
      <w:rFonts w:ascii="Cambria" w:hAnsi="Cambria" w:cs="Times New Roman"/>
      <w:b/>
      <w:sz w:val="2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99"/>
    <w:rsid w:val="00050827"/>
    <w:pPr>
      <w:spacing w:after="100"/>
    </w:pPr>
  </w:style>
  <w:style w:type="character" w:styleId="Hyperlink">
    <w:name w:val="Hyperlink"/>
    <w:basedOn w:val="DefaultParagraphFont"/>
    <w:uiPriority w:val="99"/>
    <w:rsid w:val="00050827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67E8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67E8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48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103</TotalTime>
  <Pages>5</Pages>
  <Words>232</Words>
  <Characters>1329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28</cp:revision>
  <dcterms:created xsi:type="dcterms:W3CDTF">2021-03-23T13:30:00Z</dcterms:created>
  <dcterms:modified xsi:type="dcterms:W3CDTF">2021-04-22T19:27:00Z</dcterms:modified>
</cp:coreProperties>
</file>