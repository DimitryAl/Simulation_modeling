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631168" w:rsidRPr="00BB506B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Pr="00B05BD1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631168" w:rsidRPr="00BC2CAF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BC2CAF">
        <w:rPr>
          <w:rFonts w:ascii="Times New Roman" w:hAnsi="Times New Roman"/>
          <w:b/>
          <w:bCs/>
          <w:sz w:val="32"/>
          <w:szCs w:val="32"/>
        </w:rPr>
        <w:t>2</w:t>
      </w: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Условные и безусловные переходы»</w:t>
      </w:r>
    </w:p>
    <w:p w:rsidR="00631168" w:rsidRPr="00D2488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B86F4D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 w:rsidR="00631168">
        <w:rPr>
          <w:rFonts w:ascii="Times New Roman" w:hAnsi="Times New Roman"/>
          <w:bCs/>
          <w:sz w:val="28"/>
          <w:szCs w:val="28"/>
        </w:rPr>
        <w:t xml:space="preserve"> группы </w:t>
      </w:r>
      <w:r w:rsidR="00631168">
        <w:rPr>
          <w:rFonts w:ascii="Times New Roman" w:hAnsi="Times New Roman"/>
          <w:bCs/>
          <w:i/>
          <w:sz w:val="28"/>
          <w:szCs w:val="28"/>
        </w:rPr>
        <w:t>М3О-324Б-18</w:t>
      </w:r>
      <w:r w:rsidR="00631168">
        <w:rPr>
          <w:rFonts w:ascii="Times New Roman" w:hAnsi="Times New Roman"/>
          <w:bCs/>
          <w:sz w:val="28"/>
          <w:szCs w:val="28"/>
        </w:rPr>
        <w:t>:</w:t>
      </w:r>
    </w:p>
    <w:p w:rsidR="00631168" w:rsidRDefault="0063116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631168" w:rsidRDefault="00631168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631168" w:rsidRPr="00183608" w:rsidRDefault="0063116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631168" w:rsidRPr="005605E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Pr="005605E2" w:rsidRDefault="0063116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rPr>
          <w:sz w:val="24"/>
        </w:rPr>
      </w:pPr>
    </w:p>
    <w:p w:rsidR="00631168" w:rsidRDefault="00631168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631168" w:rsidRPr="00C8160F" w:rsidRDefault="00631168" w:rsidP="00C8160F">
      <w:pPr>
        <w:pStyle w:val="a3"/>
      </w:pPr>
      <w:r w:rsidRPr="00C8160F">
        <w:lastRenderedPageBreak/>
        <w:t>Оглавление</w:t>
      </w:r>
    </w:p>
    <w:p w:rsidR="00631168" w:rsidRPr="00B77CA2" w:rsidRDefault="0063116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a4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B77CA2">
          <w:rPr>
            <w:noProof/>
            <w:webHidden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Pr="00B77CA2" w:rsidRDefault="00D35B9F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="00631168" w:rsidRPr="00B77CA2">
          <w:rPr>
            <w:rStyle w:val="a4"/>
            <w:noProof/>
            <w:sz w:val="28"/>
            <w:szCs w:val="28"/>
          </w:rPr>
          <w:t>Код программы</w:t>
        </w:r>
        <w:r w:rsidR="00631168" w:rsidRPr="00B77CA2">
          <w:rPr>
            <w:noProof/>
            <w:webHidden/>
            <w:sz w:val="28"/>
            <w:szCs w:val="28"/>
          </w:rPr>
          <w:tab/>
        </w:r>
        <w:r w:rsidR="00631168" w:rsidRPr="00B77CA2">
          <w:rPr>
            <w:noProof/>
            <w:webHidden/>
            <w:sz w:val="28"/>
            <w:szCs w:val="28"/>
          </w:rPr>
          <w:fldChar w:fldCharType="begin"/>
        </w:r>
        <w:r w:rsidR="00631168"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="00631168" w:rsidRPr="00B77CA2">
          <w:rPr>
            <w:noProof/>
            <w:webHidden/>
            <w:sz w:val="28"/>
            <w:szCs w:val="28"/>
          </w:rPr>
        </w:r>
        <w:r w:rsidR="00631168" w:rsidRPr="00B77CA2">
          <w:rPr>
            <w:noProof/>
            <w:webHidden/>
            <w:sz w:val="28"/>
            <w:szCs w:val="28"/>
          </w:rPr>
          <w:fldChar w:fldCharType="separate"/>
        </w:r>
        <w:r w:rsidR="00631168">
          <w:rPr>
            <w:noProof/>
            <w:webHidden/>
            <w:sz w:val="28"/>
            <w:szCs w:val="28"/>
          </w:rPr>
          <w:t>4</w:t>
        </w:r>
        <w:r w:rsidR="00631168"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Default="00D35B9F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="00631168" w:rsidRPr="00B77CA2">
          <w:rPr>
            <w:rStyle w:val="a4"/>
            <w:noProof/>
            <w:sz w:val="28"/>
            <w:szCs w:val="28"/>
          </w:rPr>
          <w:t>Работа программы</w:t>
        </w:r>
        <w:r w:rsidR="00631168" w:rsidRPr="00B77CA2">
          <w:rPr>
            <w:noProof/>
            <w:webHidden/>
            <w:sz w:val="28"/>
            <w:szCs w:val="28"/>
          </w:rPr>
          <w:tab/>
        </w:r>
        <w:r w:rsidR="00631168" w:rsidRPr="00B77CA2">
          <w:rPr>
            <w:noProof/>
            <w:webHidden/>
            <w:sz w:val="28"/>
            <w:szCs w:val="28"/>
          </w:rPr>
          <w:fldChar w:fldCharType="begin"/>
        </w:r>
        <w:r w:rsidR="00631168"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="00631168" w:rsidRPr="00B77CA2">
          <w:rPr>
            <w:noProof/>
            <w:webHidden/>
            <w:sz w:val="28"/>
            <w:szCs w:val="28"/>
          </w:rPr>
        </w:r>
        <w:r w:rsidR="00631168" w:rsidRPr="00B77CA2">
          <w:rPr>
            <w:noProof/>
            <w:webHidden/>
            <w:sz w:val="28"/>
            <w:szCs w:val="28"/>
          </w:rPr>
          <w:fldChar w:fldCharType="separate"/>
        </w:r>
        <w:r w:rsidR="00631168">
          <w:rPr>
            <w:noProof/>
            <w:webHidden/>
            <w:sz w:val="28"/>
            <w:szCs w:val="28"/>
          </w:rPr>
          <w:t>4</w:t>
        </w:r>
        <w:r w:rsidR="00631168"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631168" w:rsidRPr="00050827" w:rsidRDefault="00631168" w:rsidP="00C8160F">
      <w:pPr>
        <w:pStyle w:val="1"/>
        <w:jc w:val="left"/>
      </w:pPr>
      <w:r>
        <w:fldChar w:fldCharType="end"/>
      </w:r>
      <w:r>
        <w:br w:type="page"/>
      </w:r>
      <w:bookmarkStart w:id="2" w:name="_Toc67470014"/>
      <w:r>
        <w:lastRenderedPageBreak/>
        <w:t>Задание</w:t>
      </w:r>
      <w:bookmarkEnd w:id="2"/>
    </w:p>
    <w:p w:rsidR="00631168" w:rsidRPr="00C8089E" w:rsidRDefault="00631168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систему массового обслуживания(вариант 1). Использовать блоки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 w:rsidRPr="00C8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режиме статической безусловной передачи управления. Время передачи от блока к блоку и время для обслуживания прибора студенты задают самостоятельно.</w:t>
      </w:r>
    </w:p>
    <w:p w:rsidR="00631168" w:rsidRDefault="00D35B9F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22.25pt">
            <v:imagedata r:id="rId7" o:title=""/>
          </v:shape>
        </w:pict>
      </w: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BA0C09">
      <w:pPr>
        <w:jc w:val="both"/>
        <w:rPr>
          <w:rFonts w:ascii="Times New Roman" w:hAnsi="Times New Roman"/>
          <w:sz w:val="28"/>
          <w:szCs w:val="28"/>
        </w:rPr>
      </w:pPr>
    </w:p>
    <w:p w:rsidR="00631168" w:rsidRDefault="00631168" w:rsidP="008D6385">
      <w:pPr>
        <w:rPr>
          <w:rFonts w:ascii="Times New Roman" w:hAnsi="Times New Roman"/>
          <w:sz w:val="32"/>
          <w:szCs w:val="32"/>
        </w:rPr>
      </w:pPr>
    </w:p>
    <w:p w:rsidR="00631168" w:rsidRPr="008D6385" w:rsidRDefault="00631168" w:rsidP="00C8160F">
      <w:pPr>
        <w:pStyle w:val="1"/>
        <w:rPr>
          <w:lang w:val="en-US"/>
        </w:rPr>
      </w:pPr>
      <w:bookmarkStart w:id="3" w:name="_Toc67470015"/>
      <w:r w:rsidRPr="00747D9F">
        <w:lastRenderedPageBreak/>
        <w:t>Код</w:t>
      </w:r>
      <w:r w:rsidRPr="008D6385">
        <w:rPr>
          <w:lang w:val="en-US"/>
        </w:rPr>
        <w:t xml:space="preserve"> </w:t>
      </w:r>
      <w:r w:rsidRPr="00747D9F">
        <w:t>программы</w:t>
      </w:r>
      <w:bookmarkEnd w:id="3"/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SIMULATE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DD1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.8,A4,A6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A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4  QUEUE QD4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15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DD4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.5,A6,A7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A6  QUEUE QD6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DD6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.4,A7,A9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A7  QUEUE QD7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DD7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QD7</w:t>
      </w: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>ADVANCE 10</w:t>
      </w: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DD7 </w:t>
      </w: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A9  QUEUE QD9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DD9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TERMINATE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20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DD2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.7,</w:t>
      </w:r>
      <w:r>
        <w:rPr>
          <w:rFonts w:ascii="Courier New" w:hAnsi="Courier New" w:cs="Courier New"/>
          <w:sz w:val="20"/>
          <w:szCs w:val="20"/>
          <w:lang w:val="en-US" w:eastAsia="ru-RU"/>
        </w:rPr>
        <w:t>A4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,A5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A5  QUEUE QD5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QD5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DD5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.1,A7,A8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A8  QUEUE QD8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DEPART QD8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DD8 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.3,A7,A9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1,,,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>10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QUEUE QD3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SEIZE DD3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 xml:space="preserve">    DEPART QD3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ADVANCE 10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RELEASE DD3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TRANSFER .4,A5,A8</w:t>
      </w: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E27C32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>GENERATE 100</w:t>
      </w:r>
      <w:r>
        <w:rPr>
          <w:rFonts w:ascii="Courier New" w:hAnsi="Courier New" w:cs="Courier New"/>
          <w:sz w:val="20"/>
          <w:szCs w:val="20"/>
          <w:lang w:val="en-US" w:eastAsia="ru-RU"/>
        </w:rPr>
        <w:t>0</w:t>
      </w: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TERMINATE 1</w:t>
      </w:r>
    </w:p>
    <w:p w:rsidR="00631168" w:rsidRPr="00B86F4D" w:rsidRDefault="00631168" w:rsidP="00E27C3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START 1</w:t>
      </w:r>
    </w:p>
    <w:p w:rsidR="00631168" w:rsidRPr="00B86F4D" w:rsidRDefault="0063116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31168" w:rsidRPr="005605E2" w:rsidRDefault="00631168" w:rsidP="00C8160F">
      <w:pPr>
        <w:pStyle w:val="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lastRenderedPageBreak/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631168" w:rsidRPr="00BF28EB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Lab3Model.24.1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Saturday, March 27, 2021 10:51:54  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0.000           1000.000    58        9          0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A4                              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A5                             38.000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A6                             14.000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A7                             20.000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A8                             44.000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A9                             25.000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DD1                         10003.000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DD2                         10005.000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DD3                         10001.000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DD4                         10017.000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DD5                         10009.000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DD6                         10007.000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DD7                         10013.000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DD8                         10011.000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DD9                         10015.000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QD1                         10002.000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QD2                         10004.000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QD3                         10000.000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QD4                         10016.000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QD5                         10008.000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QD6                         10006.000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QD7                         10012.000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QD8                         10010.000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QD9                         10014.000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2    QUEUE 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3    SEIZE 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DEPART 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ADVANCE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RELEASE 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7    TRANSFER             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A4                  8    QUEUE 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SEIZE 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DEPART 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ADVANCE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RELEASE 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13    TRANSFER             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A6                 14    QUEUE 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SEIZE 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DEPART 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17    ADVANCE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18    RELEASE 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19    TRANSFER             6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A7                 20    QUEUE 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21    SEIZE 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22    DEPART 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 xml:space="preserve">                   23    ADVANCE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24    RELEASE             31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A9                 25    QUEUE               35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26    SEIZE               35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27    DEPART              35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</w:t>
      </w: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>28    ADVANCE             35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29    RELEASE             35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30    TERMINATE           35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31    GENERATE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32    QUEUE   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33    SEIZE   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34    DEPART  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35    ADVANCE 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36    RELEASE 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37    TRANSFER            20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>A5                 38    QUEUE               17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39    SEIZE               17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40    DEPART 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41    ADVANCE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42    RELEASE 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43    TRANSFER            17             0 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A8                 44    QUEUE   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</w:t>
      </w: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>45    SEIZE   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46    DEPART  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47    ADVANCE 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48    RELEASE 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49    TRANSFER             9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50    GENERATE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51    QUEUE   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52    SEIZE   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53    DEPART  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54    ADVANCE 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55    RELEASE 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56    TRANSFER            10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57    GENERATE             1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B86F4D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58    TERMINATE            1             0       0</w:t>
      </w: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B86F4D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DD3                 10    0.100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DD1                  5    0.050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DD2                 20    0.200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DD6                  6    0.060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DD5                 17    0.170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DD8                  9    0.090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DD7                 31    0.310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DD9                 35    0.350      10.000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DD4                  7    0.105      15.000  1        0    0    0     0   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QUEUE              MAX CONT. ENTRY ENTRY(0) AVE.CONT. AVE.TIME   AVE.(-0) RETRY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QD3                 9    0     10      1     0.405     40.500     45.000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lastRenderedPageBreak/>
        <w:t xml:space="preserve"> QD1                 4    0      5      1     0.090     18.000     22.500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QD2                18    0     20      1     1.710     85.500     90.000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QD6                 1    0      6      6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QD5                 2    0     17     10     0.070      4.118     10.000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QD8                 1    0      9      9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QD7                13    0     31      1     2.315     74.677     77.167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QD9                 5    0     35      1     1.080     30.857     31.765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QD4                 1    0      7      7     0.000      0.000      0.000   0</w:t>
      </w: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31168" w:rsidRPr="008D6385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8D6385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eastAsia="ru-RU"/>
        </w:rPr>
        <w:t>37    0        2000.000     37      0     57</w:t>
      </w:r>
    </w:p>
    <w:p w:rsidR="00631168" w:rsidRDefault="00631168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31168" w:rsidRPr="00D67E8F" w:rsidRDefault="00631168" w:rsidP="00D67E8F">
      <w:pPr>
        <w:jc w:val="center"/>
        <w:rPr>
          <w:rFonts w:ascii="Times New Roman" w:hAnsi="Times New Roman"/>
          <w:sz w:val="32"/>
          <w:szCs w:val="32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p w:rsidR="00631168" w:rsidRPr="00BA0C09" w:rsidRDefault="00631168">
      <w:pPr>
        <w:rPr>
          <w:lang w:val="en-US"/>
        </w:rPr>
      </w:pPr>
    </w:p>
    <w:sectPr w:rsidR="00631168" w:rsidRPr="00BA0C09" w:rsidSect="00D67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B9F" w:rsidRDefault="00D35B9F" w:rsidP="00D67E8F">
      <w:pPr>
        <w:spacing w:after="0" w:line="240" w:lineRule="auto"/>
      </w:pPr>
      <w:r>
        <w:separator/>
      </w:r>
    </w:p>
  </w:endnote>
  <w:endnote w:type="continuationSeparator" w:id="0">
    <w:p w:rsidR="00D35B9F" w:rsidRDefault="00D35B9F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68" w:rsidRDefault="00D35B9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B86F4D">
      <w:rPr>
        <w:noProof/>
      </w:rPr>
      <w:t>2</w:t>
    </w:r>
    <w:r>
      <w:rPr>
        <w:noProof/>
      </w:rPr>
      <w:fldChar w:fldCharType="end"/>
    </w:r>
  </w:p>
  <w:p w:rsidR="00631168" w:rsidRDefault="006311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B9F" w:rsidRDefault="00D35B9F" w:rsidP="00D67E8F">
      <w:pPr>
        <w:spacing w:after="0" w:line="240" w:lineRule="auto"/>
      </w:pPr>
      <w:r>
        <w:separator/>
      </w:r>
    </w:p>
  </w:footnote>
  <w:footnote w:type="continuationSeparator" w:id="0">
    <w:p w:rsidR="00D35B9F" w:rsidRDefault="00D35B9F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68E"/>
    <w:rsid w:val="00033A8B"/>
    <w:rsid w:val="00050827"/>
    <w:rsid w:val="00105B34"/>
    <w:rsid w:val="00183608"/>
    <w:rsid w:val="001B77D0"/>
    <w:rsid w:val="002F503A"/>
    <w:rsid w:val="003A7688"/>
    <w:rsid w:val="003F139C"/>
    <w:rsid w:val="00402FB0"/>
    <w:rsid w:val="00430711"/>
    <w:rsid w:val="004401B1"/>
    <w:rsid w:val="00476C30"/>
    <w:rsid w:val="005605E2"/>
    <w:rsid w:val="00631168"/>
    <w:rsid w:val="007472A8"/>
    <w:rsid w:val="00747D9F"/>
    <w:rsid w:val="008702FB"/>
    <w:rsid w:val="008D6385"/>
    <w:rsid w:val="008E6DEB"/>
    <w:rsid w:val="009D318D"/>
    <w:rsid w:val="009E0FED"/>
    <w:rsid w:val="00A53FB1"/>
    <w:rsid w:val="00B05BD1"/>
    <w:rsid w:val="00B568A0"/>
    <w:rsid w:val="00B6689F"/>
    <w:rsid w:val="00B77CA2"/>
    <w:rsid w:val="00B86F4D"/>
    <w:rsid w:val="00BA0464"/>
    <w:rsid w:val="00BA0C09"/>
    <w:rsid w:val="00BB506B"/>
    <w:rsid w:val="00BC2CAF"/>
    <w:rsid w:val="00BE31E9"/>
    <w:rsid w:val="00BF28EB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27C32"/>
    <w:rsid w:val="00F2768E"/>
    <w:rsid w:val="00F40901"/>
    <w:rsid w:val="00F517AB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50827"/>
    <w:pPr>
      <w:spacing w:after="160" w:line="25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locked/>
    <w:rsid w:val="008E6D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8160F"/>
    <w:rPr>
      <w:rFonts w:eastAsia="Times New Roman" w:cs="Times New Roman"/>
      <w:b/>
      <w:sz w:val="32"/>
      <w:szCs w:val="32"/>
      <w:lang w:val="ru-RU" w:eastAsia="en-US" w:bidi="ar-SA"/>
    </w:rPr>
  </w:style>
  <w:style w:type="character" w:customStyle="1" w:styleId="30">
    <w:name w:val="Заголовок 3 Знак"/>
    <w:link w:val="3"/>
    <w:uiPriority w:val="99"/>
    <w:semiHidden/>
    <w:locked/>
    <w:rsid w:val="009E0FED"/>
    <w:rPr>
      <w:rFonts w:ascii="Cambria" w:hAnsi="Cambria" w:cs="Times New Roman"/>
      <w:b/>
      <w:bCs/>
      <w:sz w:val="26"/>
      <w:szCs w:val="26"/>
      <w:lang w:eastAsia="en-US"/>
    </w:rPr>
  </w:style>
  <w:style w:type="paragraph" w:styleId="a3">
    <w:name w:val="TOC Heading"/>
    <w:basedOn w:val="1"/>
    <w:next w:val="a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99"/>
    <w:rsid w:val="00050827"/>
    <w:pPr>
      <w:spacing w:after="100"/>
    </w:pPr>
  </w:style>
  <w:style w:type="character" w:styleId="a4">
    <w:name w:val="Hyperlink"/>
    <w:uiPriority w:val="99"/>
    <w:rsid w:val="00050827"/>
    <w:rPr>
      <w:rFonts w:cs="Times New Roman"/>
      <w:color w:val="0563C1"/>
      <w:u w:val="single"/>
    </w:rPr>
  </w:style>
  <w:style w:type="paragraph" w:styleId="a5">
    <w:name w:val="header"/>
    <w:basedOn w:val="a"/>
    <w:link w:val="a6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D67E8F"/>
    <w:rPr>
      <w:rFonts w:cs="Times New Roman"/>
    </w:rPr>
  </w:style>
  <w:style w:type="paragraph" w:styleId="a7">
    <w:name w:val="footer"/>
    <w:basedOn w:val="a"/>
    <w:link w:val="a8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D67E8F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95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1398</Words>
  <Characters>7970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16</cp:revision>
  <dcterms:created xsi:type="dcterms:W3CDTF">2021-03-23T13:30:00Z</dcterms:created>
  <dcterms:modified xsi:type="dcterms:W3CDTF">2021-04-06T14:15:00Z</dcterms:modified>
</cp:coreProperties>
</file>