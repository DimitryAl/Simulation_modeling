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5865C5" w:rsidRPr="00BB506B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Pr="00B05BD1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5865C5" w:rsidRPr="00572EF4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 w:rsidRPr="00572EF4">
        <w:rPr>
          <w:rFonts w:ascii="Times New Roman" w:hAnsi="Times New Roman"/>
          <w:b/>
          <w:bCs/>
          <w:sz w:val="32"/>
          <w:szCs w:val="32"/>
        </w:rPr>
        <w:t>3</w:t>
      </w: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буферной памяти между ОП и ЦП с помощью механизма сохраняемой величины»</w:t>
      </w:r>
    </w:p>
    <w:p w:rsidR="005865C5" w:rsidRPr="00D24882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5865C5" w:rsidRDefault="005865C5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5865C5" w:rsidRDefault="005865C5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5865C5" w:rsidRPr="00183608" w:rsidRDefault="005865C5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5865C5" w:rsidRPr="005605E2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Pr="005605E2" w:rsidRDefault="005865C5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5865C5" w:rsidRDefault="005865C5" w:rsidP="00050827">
      <w:pPr>
        <w:rPr>
          <w:sz w:val="24"/>
        </w:rPr>
      </w:pPr>
    </w:p>
    <w:p w:rsidR="005865C5" w:rsidRDefault="005865C5" w:rsidP="00050827">
      <w:pPr>
        <w:rPr>
          <w:sz w:val="24"/>
        </w:rPr>
      </w:pPr>
    </w:p>
    <w:p w:rsidR="005865C5" w:rsidRDefault="005865C5" w:rsidP="00050827">
      <w:pPr>
        <w:rPr>
          <w:sz w:val="24"/>
        </w:rPr>
      </w:pPr>
    </w:p>
    <w:p w:rsidR="005865C5" w:rsidRDefault="005865C5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5865C5" w:rsidRPr="00C8160F" w:rsidRDefault="005865C5" w:rsidP="00C8160F">
      <w:pPr>
        <w:pStyle w:val="TOCHeading"/>
      </w:pPr>
      <w:r w:rsidRPr="00C8160F">
        <w:t>Оглавление</w:t>
      </w:r>
    </w:p>
    <w:p w:rsidR="005865C5" w:rsidRPr="00B77CA2" w:rsidRDefault="005865C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572EF4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5865C5" w:rsidRPr="00B77CA2" w:rsidRDefault="005865C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572EF4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5865C5" w:rsidRDefault="005865C5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572EF4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5865C5" w:rsidRPr="00050827" w:rsidRDefault="005865C5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5865C5" w:rsidRPr="00C8089E" w:rsidRDefault="005865C5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систему массового обслуживания(вариант 1). Использовать блоки </w:t>
      </w:r>
      <w:r>
        <w:rPr>
          <w:rFonts w:ascii="Times New Roman" w:hAnsi="Times New Roman"/>
          <w:sz w:val="28"/>
          <w:szCs w:val="28"/>
          <w:lang w:val="en-US"/>
        </w:rPr>
        <w:t>TRANSFER</w:t>
      </w:r>
      <w:r w:rsidRPr="00C808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режиме статической безусловной передачи управления. Время передачи от блока к блоку и время для обслуживания прибора студенты задают самостоятельно.</w:t>
      </w: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  <w:r w:rsidRPr="003C10A1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22.25pt">
            <v:imagedata r:id="rId6" o:title=""/>
          </v:shape>
        </w:pict>
      </w: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BA0C09">
      <w:pPr>
        <w:jc w:val="both"/>
        <w:rPr>
          <w:rFonts w:ascii="Times New Roman" w:hAnsi="Times New Roman"/>
          <w:sz w:val="28"/>
          <w:szCs w:val="28"/>
        </w:rPr>
      </w:pPr>
    </w:p>
    <w:p w:rsidR="005865C5" w:rsidRDefault="005865C5" w:rsidP="008D6385">
      <w:pPr>
        <w:rPr>
          <w:rFonts w:ascii="Times New Roman" w:hAnsi="Times New Roman"/>
          <w:sz w:val="32"/>
          <w:szCs w:val="32"/>
        </w:rPr>
      </w:pPr>
    </w:p>
    <w:p w:rsidR="005865C5" w:rsidRPr="008D6385" w:rsidRDefault="005865C5" w:rsidP="00C8160F">
      <w:pPr>
        <w:pStyle w:val="Heading1"/>
        <w:rPr>
          <w:lang w:val="en-US"/>
        </w:rPr>
      </w:pPr>
      <w:bookmarkStart w:id="3" w:name="_Toc67470015"/>
      <w:r w:rsidRPr="00747D9F">
        <w:t>Код</w:t>
      </w:r>
      <w:r w:rsidRPr="008D6385">
        <w:rPr>
          <w:lang w:val="en-US"/>
        </w:rPr>
        <w:t xml:space="preserve"> </w:t>
      </w:r>
      <w:r w:rsidRPr="00747D9F">
        <w:t>программы</w:t>
      </w:r>
      <w:bookmarkEnd w:id="3"/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8D638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E27C32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 xml:space="preserve">SIMULATE 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INITIAL X$NNN,20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,,,1,10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MET1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 AAA+,1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MET2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 5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TEST L X$AAA,X$NNN,MET2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,MET1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,,,1,5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MET3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TEST G X$AAA,0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SEIZE RTR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 AAA-,1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ADVANCE 10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RELEASE RTR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.03,MET3,METZERO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METZERO</w:t>
      </w: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SAVEVALUE AAA,0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TRANSFER ,MET3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GENERATE 1500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TERMINATE 1</w:t>
      </w:r>
    </w:p>
    <w:p w:rsidR="005865C5" w:rsidRPr="00572EF4" w:rsidRDefault="005865C5" w:rsidP="00572E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ab/>
        <w:t>START 1</w:t>
      </w:r>
    </w:p>
    <w:p w:rsidR="005865C5" w:rsidRPr="00B86F4D" w:rsidRDefault="005865C5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865C5" w:rsidRPr="005605E2" w:rsidRDefault="005865C5" w:rsidP="00C8160F">
      <w:pPr>
        <w:pStyle w:val="Heading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5865C5" w:rsidRPr="00BF28EB" w:rsidRDefault="005865C5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GPSS World Simulation Report - Untitled Model 1.4.1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Wednesday, April 07, 2021 10:10:44  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START TIME           END TIME  BLOCKS  FACILITIES  STORAGES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0.000           1500.000    16        1          0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NAME                       VALUE  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AAA                         10001.000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MET1                            2.000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MET2                            3.000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</w:t>
      </w:r>
      <w:r>
        <w:rPr>
          <w:rFonts w:ascii="Courier New CYR" w:hAnsi="Courier New CYR" w:cs="Courier New CYR"/>
          <w:sz w:val="20"/>
          <w:szCs w:val="20"/>
          <w:lang w:eastAsia="ru-RU"/>
        </w:rPr>
        <w:t>MET3                            7.000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METZERO                        13.000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     NNN                         10000.000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RTR                         10002.000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LABEL              LOC  BLOCK TYPE     ENTRY COUNT CURRENT COUNT RETRY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1    GENERATE             1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MET1                2    SAVEVALUE          230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MET2                3    ADVANCE            301             1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4    TEST               300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5    TRANSFER           229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6    GENERATE             1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MET3                7    TEST               149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8    SEIZE              149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 9    SAVEVALUE          149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10    ADVANCE            149             1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11    RELEASE            148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12    TRANSFER           148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METZERO            13    SAVEVALUE            4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14    TRANSFER             4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15    GENERATE             1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     16    TERMINATE            1             0 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FACILITY         ENTRIES  UTIL.   AVE. TIME AVAIL. OWNER PEND INTER RETRY DELAY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RTR                149    0.987       9.933  1        2    0    0     0      0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SAVEVALUE               RETRY       VALUE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NNN                      0         20.000                            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AAA                      0          9.000                            </w:t>
      </w: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65C5" w:rsidRPr="00572EF4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>FEC XN   PRI         BDT      ASSEM  CURRENT  NEXT  PARAMETER    VALUE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72EF4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</w:t>
      </w:r>
      <w:r>
        <w:rPr>
          <w:rFonts w:ascii="Courier New CYR" w:hAnsi="Courier New CYR" w:cs="Courier New CYR"/>
          <w:sz w:val="20"/>
          <w:szCs w:val="20"/>
          <w:lang w:eastAsia="ru-RU"/>
        </w:rPr>
        <w:t>1   10        1505.000      1      3      4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2    5        1510.000      2     10     11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4    0        3000.000      4      0     15</w:t>
      </w:r>
    </w:p>
    <w:p w:rsidR="005865C5" w:rsidRDefault="005865C5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65C5" w:rsidRPr="00BA0C09" w:rsidRDefault="005865C5">
      <w:pPr>
        <w:rPr>
          <w:lang w:val="en-US"/>
        </w:rPr>
      </w:pPr>
    </w:p>
    <w:p w:rsidR="005865C5" w:rsidRPr="00BA0C09" w:rsidRDefault="005865C5">
      <w:pPr>
        <w:rPr>
          <w:lang w:val="en-US"/>
        </w:rPr>
      </w:pPr>
    </w:p>
    <w:sectPr w:rsidR="005865C5" w:rsidRPr="00BA0C09" w:rsidSect="00D67E8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5C5" w:rsidRDefault="005865C5" w:rsidP="00D67E8F">
      <w:pPr>
        <w:spacing w:after="0" w:line="240" w:lineRule="auto"/>
      </w:pPr>
      <w:r>
        <w:separator/>
      </w:r>
    </w:p>
  </w:endnote>
  <w:endnote w:type="continuationSeparator" w:id="0">
    <w:p w:rsidR="005865C5" w:rsidRDefault="005865C5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5C5" w:rsidRDefault="005865C5">
    <w:pPr>
      <w:pStyle w:val="Footer"/>
      <w:jc w:val="right"/>
    </w:pPr>
    <w:fldSimple w:instr="PAGE   \* MERGEFORMAT">
      <w:r>
        <w:rPr>
          <w:noProof/>
        </w:rPr>
        <w:t>5</w:t>
      </w:r>
    </w:fldSimple>
  </w:p>
  <w:p w:rsidR="005865C5" w:rsidRDefault="00586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5C5" w:rsidRDefault="005865C5" w:rsidP="00D67E8F">
      <w:pPr>
        <w:spacing w:after="0" w:line="240" w:lineRule="auto"/>
      </w:pPr>
      <w:r>
        <w:separator/>
      </w:r>
    </w:p>
  </w:footnote>
  <w:footnote w:type="continuationSeparator" w:id="0">
    <w:p w:rsidR="005865C5" w:rsidRDefault="005865C5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33A8B"/>
    <w:rsid w:val="00050827"/>
    <w:rsid w:val="00105B34"/>
    <w:rsid w:val="00183608"/>
    <w:rsid w:val="001B77D0"/>
    <w:rsid w:val="002F503A"/>
    <w:rsid w:val="003A7688"/>
    <w:rsid w:val="003C10A1"/>
    <w:rsid w:val="003E7AED"/>
    <w:rsid w:val="003F139C"/>
    <w:rsid w:val="00402FB0"/>
    <w:rsid w:val="00430711"/>
    <w:rsid w:val="004401B1"/>
    <w:rsid w:val="00476C30"/>
    <w:rsid w:val="00501FFC"/>
    <w:rsid w:val="005605E2"/>
    <w:rsid w:val="00572EF4"/>
    <w:rsid w:val="005865C5"/>
    <w:rsid w:val="00631168"/>
    <w:rsid w:val="007472A8"/>
    <w:rsid w:val="00747D9F"/>
    <w:rsid w:val="008702FB"/>
    <w:rsid w:val="008D6385"/>
    <w:rsid w:val="008E6DEB"/>
    <w:rsid w:val="009D318D"/>
    <w:rsid w:val="009E0FED"/>
    <w:rsid w:val="00A53FB1"/>
    <w:rsid w:val="00B05BD1"/>
    <w:rsid w:val="00B568A0"/>
    <w:rsid w:val="00B6689F"/>
    <w:rsid w:val="00B77CA2"/>
    <w:rsid w:val="00B86F4D"/>
    <w:rsid w:val="00BA0464"/>
    <w:rsid w:val="00BA0C09"/>
    <w:rsid w:val="00BB506B"/>
    <w:rsid w:val="00BC2CAF"/>
    <w:rsid w:val="00BE31E9"/>
    <w:rsid w:val="00BF28EB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515CD"/>
    <w:rsid w:val="00D67E8F"/>
    <w:rsid w:val="00E27C32"/>
    <w:rsid w:val="00F2768E"/>
    <w:rsid w:val="00F40901"/>
    <w:rsid w:val="00F517AB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5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5</Pages>
  <Words>578</Words>
  <Characters>3299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17</cp:revision>
  <dcterms:created xsi:type="dcterms:W3CDTF">2021-03-23T13:30:00Z</dcterms:created>
  <dcterms:modified xsi:type="dcterms:W3CDTF">2021-04-07T07:17:00Z</dcterms:modified>
</cp:coreProperties>
</file>