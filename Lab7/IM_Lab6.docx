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E62220" w:rsidRPr="00BB506B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Pr="00B05BD1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E62220" w:rsidRPr="00AA2B88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6</w:t>
      </w: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функционирования многомашинного комплекса»</w:t>
      </w:r>
    </w:p>
    <w:p w:rsidR="00E62220" w:rsidRPr="00D24882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E62220" w:rsidRDefault="00E62220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E62220" w:rsidRDefault="00E62220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E62220" w:rsidRPr="00183608" w:rsidRDefault="00E62220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E62220" w:rsidRPr="005605E2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Pr="005605E2" w:rsidRDefault="00E62220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E62220" w:rsidRDefault="00E62220" w:rsidP="00050827">
      <w:pPr>
        <w:rPr>
          <w:sz w:val="24"/>
        </w:rPr>
      </w:pPr>
    </w:p>
    <w:p w:rsidR="00E62220" w:rsidRDefault="00E62220" w:rsidP="00050827">
      <w:pPr>
        <w:rPr>
          <w:sz w:val="24"/>
        </w:rPr>
      </w:pPr>
    </w:p>
    <w:p w:rsidR="00E62220" w:rsidRDefault="00E62220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E62220" w:rsidRPr="00C8160F" w:rsidRDefault="00E62220" w:rsidP="00C8160F">
      <w:pPr>
        <w:pStyle w:val="TOCHeading"/>
      </w:pPr>
      <w:r w:rsidRPr="00C8160F">
        <w:t>Оглавление</w:t>
      </w:r>
    </w:p>
    <w:p w:rsidR="00E62220" w:rsidRPr="00B77CA2" w:rsidRDefault="00E62220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A704F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62220" w:rsidRPr="00B77CA2" w:rsidRDefault="00E62220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A704F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62220" w:rsidRDefault="00E62220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A704F0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E62220" w:rsidRPr="00050827" w:rsidRDefault="00E62220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E62220" w:rsidRPr="00F62001" w:rsidRDefault="00E62220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с использованием параметрической формы представления модели в течение времени </w:t>
      </w:r>
      <w:r>
        <w:rPr>
          <w:rFonts w:ascii="Times New Roman" w:hAnsi="Times New Roman"/>
          <w:sz w:val="28"/>
          <w:szCs w:val="28"/>
          <w:lang w:val="en-US"/>
        </w:rPr>
        <w:t>TM</w:t>
      </w:r>
      <w:r>
        <w:rPr>
          <w:rFonts w:ascii="Times New Roman" w:hAnsi="Times New Roman"/>
          <w:sz w:val="28"/>
          <w:szCs w:val="28"/>
        </w:rPr>
        <w:t xml:space="preserve"> многомашинный вычислительный комплекс, состоящий из четырёх или пяти сателлитных ЭВМ (СЭВМ), которые обращаются к одной центральной ЭВМ (ЦЭВМ). После обработки на ЦЭВМ заявка (команда или данные) возвращаются на ту самую СЭВМ, от которой она пришла. Приоритет обработки заявки  на ЦЭВМ, пришедшей от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-ой СЭВМ, является наивысшим. Если на обработку в ЦЭВМ занято менее приоритетной, то ЦЭВМ прекращает обработку менее приоритетной и начинает обрабатывать более приоритетную. Для четных вариантов прерванная заявка дообслуживается с места пребывания, для нечетных – теряется. </w:t>
      </w:r>
    </w:p>
    <w:p w:rsidR="00E62220" w:rsidRPr="000A61DD" w:rsidRDefault="00E62220" w:rsidP="00704296">
      <w:pPr>
        <w:jc w:val="center"/>
        <w:rPr>
          <w:rFonts w:ascii="Times New Roman" w:hAnsi="Times New Roman"/>
          <w:sz w:val="28"/>
          <w:szCs w:val="28"/>
        </w:rPr>
      </w:pPr>
    </w:p>
    <w:p w:rsidR="00E62220" w:rsidRDefault="00E62220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6" o:title=""/>
          </v:shape>
          <o:OLEObject Type="Embed" ProgID="Equation.3" ShapeID="_x0000_i1025" DrawAspect="Content" ObjectID="_1682882204" r:id="rId7"/>
        </w:objec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время обработки заявки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й СЭВМ (зависит от номера СЭВМ).</w:t>
      </w:r>
    </w:p>
    <w:p w:rsidR="00E62220" w:rsidRDefault="00E62220" w:rsidP="00BA0C09">
      <w:pPr>
        <w:jc w:val="both"/>
        <w:rPr>
          <w:rFonts w:ascii="Times New Roman" w:hAnsi="Times New Roman"/>
          <w:sz w:val="28"/>
          <w:szCs w:val="28"/>
        </w:rPr>
      </w:pPr>
      <w:r w:rsidRPr="00F62001">
        <w:rPr>
          <w:rFonts w:ascii="Times New Roman" w:hAnsi="Times New Roman"/>
          <w:position w:val="-6"/>
          <w:sz w:val="28"/>
          <w:szCs w:val="28"/>
        </w:rPr>
        <w:object w:dxaOrig="139" w:dyaOrig="240">
          <v:shape id="_x0000_i1026" type="#_x0000_t75" style="width:6.75pt;height:12pt" o:ole="">
            <v:imagedata r:id="rId8" o:title=""/>
          </v:shape>
          <o:OLEObject Type="Embed" ProgID="Equation.3" ShapeID="_x0000_i1026" DrawAspect="Content" ObjectID="_1682882205" r:id="rId9"/>
        </w:object>
      </w:r>
      <w:r w:rsidRPr="0070429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обработки заявки на ЦЭВМ, поступившей 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й СЭВМ.</w:t>
      </w:r>
    </w:p>
    <w:p w:rsidR="00E62220" w:rsidRDefault="00E62220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E62220" w:rsidRPr="00704296" w:rsidRDefault="00E62220" w:rsidP="00BA0C09">
      <w:pPr>
        <w:jc w:val="both"/>
        <w:rPr>
          <w:rFonts w:ascii="Times New Roman" w:hAnsi="Times New Roman"/>
          <w:sz w:val="28"/>
          <w:szCs w:val="28"/>
        </w:rPr>
      </w:pPr>
    </w:p>
    <w:p w:rsidR="00E62220" w:rsidRPr="009E1AD5" w:rsidRDefault="00E62220" w:rsidP="00C8160F">
      <w:pPr>
        <w:pStyle w:val="Heading1"/>
      </w:pPr>
      <w:bookmarkStart w:id="3" w:name="_Toc67470015"/>
      <w:r w:rsidRPr="006139BD">
        <w:rPr>
          <w:b w:val="0"/>
        </w:rPr>
        <w:pict>
          <v:shape id="_x0000_i1027" type="#_x0000_t75" style="width:193.5pt;height:341.25pt">
            <v:imagedata r:id="rId10" o:title=""/>
          </v:shape>
        </w:pict>
      </w:r>
      <w:r>
        <w:t xml:space="preserve"> </w:t>
      </w:r>
      <w:r>
        <w:br w:type="page"/>
      </w:r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E62220" w:rsidRPr="000A278C" w:rsidRDefault="00E62220" w:rsidP="008E7615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E62220" w:rsidRDefault="00E62220" w:rsidP="00C8160F">
      <w:pPr>
        <w:pStyle w:val="Heading1"/>
        <w:rPr>
          <w:rFonts w:ascii="Courier New CYR" w:hAnsi="Courier New CYR" w:cs="Courier New CYR"/>
          <w:sz w:val="20"/>
          <w:szCs w:val="20"/>
          <w:lang w:eastAsia="ru-RU"/>
        </w:rPr>
      </w:pPr>
      <w:bookmarkStart w:id="4" w:name="_Toc67470016"/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0A278C"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E62220" w:rsidRPr="005605E2" w:rsidRDefault="00E62220" w:rsidP="00C8160F">
      <w:pPr>
        <w:pStyle w:val="Heading1"/>
        <w:rPr>
          <w:lang w:val="en-US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E62220" w:rsidRPr="00BF28EB" w:rsidRDefault="00E62220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62220" w:rsidRPr="00997F50" w:rsidRDefault="00E62220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62220" w:rsidRPr="00997F50" w:rsidRDefault="00E62220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62220" w:rsidRPr="00BA0C09" w:rsidRDefault="00E62220">
      <w:pPr>
        <w:rPr>
          <w:lang w:val="en-US"/>
        </w:rPr>
      </w:pPr>
    </w:p>
    <w:sectPr w:rsidR="00E62220" w:rsidRPr="00BA0C09" w:rsidSect="00D67E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220" w:rsidRDefault="00E62220" w:rsidP="00D67E8F">
      <w:pPr>
        <w:spacing w:after="0" w:line="240" w:lineRule="auto"/>
      </w:pPr>
      <w:r>
        <w:separator/>
      </w:r>
    </w:p>
  </w:endnote>
  <w:endnote w:type="continuationSeparator" w:id="0">
    <w:p w:rsidR="00E62220" w:rsidRDefault="00E62220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220" w:rsidRDefault="00E62220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E62220" w:rsidRDefault="00E62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220" w:rsidRDefault="00E62220" w:rsidP="00D67E8F">
      <w:pPr>
        <w:spacing w:after="0" w:line="240" w:lineRule="auto"/>
      </w:pPr>
      <w:r>
        <w:separator/>
      </w:r>
    </w:p>
  </w:footnote>
  <w:footnote w:type="continuationSeparator" w:id="0">
    <w:p w:rsidR="00E62220" w:rsidRDefault="00E62220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2F2"/>
    <w:rsid w:val="00050827"/>
    <w:rsid w:val="00050D31"/>
    <w:rsid w:val="000A278C"/>
    <w:rsid w:val="000A61DD"/>
    <w:rsid w:val="000F79D5"/>
    <w:rsid w:val="00105B34"/>
    <w:rsid w:val="001122B7"/>
    <w:rsid w:val="001740D7"/>
    <w:rsid w:val="00183608"/>
    <w:rsid w:val="001B77D0"/>
    <w:rsid w:val="001C25D9"/>
    <w:rsid w:val="00223D7F"/>
    <w:rsid w:val="00227970"/>
    <w:rsid w:val="002A31B2"/>
    <w:rsid w:val="002F503A"/>
    <w:rsid w:val="0036533D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501FFC"/>
    <w:rsid w:val="005605E2"/>
    <w:rsid w:val="00572EF4"/>
    <w:rsid w:val="005865C5"/>
    <w:rsid w:val="006139BD"/>
    <w:rsid w:val="00631168"/>
    <w:rsid w:val="00704296"/>
    <w:rsid w:val="007472A8"/>
    <w:rsid w:val="00747D9F"/>
    <w:rsid w:val="00785947"/>
    <w:rsid w:val="00823724"/>
    <w:rsid w:val="008702FB"/>
    <w:rsid w:val="008A1C7F"/>
    <w:rsid w:val="008A4B6F"/>
    <w:rsid w:val="008D6385"/>
    <w:rsid w:val="008E6DEB"/>
    <w:rsid w:val="008E7615"/>
    <w:rsid w:val="009353DB"/>
    <w:rsid w:val="0098267D"/>
    <w:rsid w:val="00997F50"/>
    <w:rsid w:val="009C0876"/>
    <w:rsid w:val="009D318D"/>
    <w:rsid w:val="009E0FED"/>
    <w:rsid w:val="009E1AD5"/>
    <w:rsid w:val="00A53FB1"/>
    <w:rsid w:val="00A704F0"/>
    <w:rsid w:val="00A874C9"/>
    <w:rsid w:val="00AA2B88"/>
    <w:rsid w:val="00B05BD1"/>
    <w:rsid w:val="00B24C09"/>
    <w:rsid w:val="00B568A0"/>
    <w:rsid w:val="00B6689F"/>
    <w:rsid w:val="00B75553"/>
    <w:rsid w:val="00B77CA2"/>
    <w:rsid w:val="00B86F4D"/>
    <w:rsid w:val="00B978BA"/>
    <w:rsid w:val="00BA0464"/>
    <w:rsid w:val="00BA0C09"/>
    <w:rsid w:val="00BA6F40"/>
    <w:rsid w:val="00BB506B"/>
    <w:rsid w:val="00BC2CAF"/>
    <w:rsid w:val="00BE31E9"/>
    <w:rsid w:val="00BF28EB"/>
    <w:rsid w:val="00C061D0"/>
    <w:rsid w:val="00C276BD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DC60B3"/>
    <w:rsid w:val="00E0355E"/>
    <w:rsid w:val="00E27C32"/>
    <w:rsid w:val="00E62220"/>
    <w:rsid w:val="00ED331D"/>
    <w:rsid w:val="00F26476"/>
    <w:rsid w:val="00F2768E"/>
    <w:rsid w:val="00F35D89"/>
    <w:rsid w:val="00F40901"/>
    <w:rsid w:val="00F517AB"/>
    <w:rsid w:val="00F62001"/>
    <w:rsid w:val="00FA6806"/>
    <w:rsid w:val="00FC6416"/>
    <w:rsid w:val="00FC6B41"/>
    <w:rsid w:val="00FD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8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151</TotalTime>
  <Pages>5</Pages>
  <Words>253</Words>
  <Characters>1444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34</cp:revision>
  <dcterms:created xsi:type="dcterms:W3CDTF">2021-03-23T13:30:00Z</dcterms:created>
  <dcterms:modified xsi:type="dcterms:W3CDTF">2021-05-18T19:30:00Z</dcterms:modified>
</cp:coreProperties>
</file>